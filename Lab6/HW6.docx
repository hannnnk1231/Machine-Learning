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D571C8" w14:textId="77777777" w:rsidR="0064524A" w:rsidRDefault="004A6136">
      <w:pPr>
        <w:pStyle w:val="Subtitle"/>
      </w:pPr>
      <w:r>
        <w:t>Machine Learning 108-1</w:t>
      </w:r>
    </w:p>
    <w:p w14:paraId="097AC6FF" w14:textId="77777777" w:rsidR="0064524A" w:rsidRDefault="004A6136">
      <w:pPr>
        <w:pStyle w:val="Title"/>
      </w:pPr>
      <w:r>
        <w:t>HW</w:t>
      </w:r>
      <w:r w:rsidR="0090251E">
        <w:t>6</w:t>
      </w:r>
    </w:p>
    <w:p w14:paraId="4630E719" w14:textId="77777777" w:rsidR="0064524A" w:rsidRDefault="004A6136" w:rsidP="004A6136">
      <w:pPr>
        <w:pStyle w:val="Author"/>
        <w:rPr>
          <w:lang w:eastAsia="zh-TW"/>
        </w:rPr>
      </w:pPr>
      <w:r>
        <w:t xml:space="preserve">0856733 </w:t>
      </w:r>
      <w:r>
        <w:rPr>
          <w:rFonts w:hint="eastAsia"/>
          <w:lang w:eastAsia="zh-TW"/>
        </w:rPr>
        <w:t>數據一</w:t>
      </w:r>
      <w:r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黃明翰</w:t>
      </w:r>
    </w:p>
    <w:p w14:paraId="5D1E8857" w14:textId="51730D7B" w:rsidR="0064524A" w:rsidRPr="00265C2A" w:rsidRDefault="00672BF2" w:rsidP="004A6136">
      <w:pPr>
        <w:pStyle w:val="Heading1"/>
        <w:rPr>
          <w:b/>
        </w:rPr>
      </w:pPr>
      <w:r>
        <w:rPr>
          <w:b/>
        </w:rPr>
        <w:t>Data(image) Preparation</w:t>
      </w:r>
    </w:p>
    <w:p w14:paraId="77615EC6" w14:textId="5A5F2F3E" w:rsidR="0064524A" w:rsidRDefault="004A6136">
      <w:pPr>
        <w:pStyle w:val="Heading2"/>
      </w:pPr>
      <w:r>
        <w:t>Data</w:t>
      </w:r>
      <w:r w:rsidR="00672BF2">
        <w:t xml:space="preserve"> (image)</w:t>
      </w:r>
    </w:p>
    <w:p w14:paraId="6D7DC4B8" w14:textId="02D17786" w:rsidR="004A6136" w:rsidRPr="004A6136" w:rsidRDefault="00672BF2" w:rsidP="004A6136">
      <w:r w:rsidRPr="00672BF2">
        <w:drawing>
          <wp:inline distT="0" distB="0" distL="0" distR="0" wp14:anchorId="38E2F4D8" wp14:editId="75D7DFE7">
            <wp:extent cx="4673600" cy="4445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AB2D" w14:textId="02D63F42" w:rsidR="0064524A" w:rsidRDefault="004A6136" w:rsidP="004A6136">
      <w:r>
        <w:t xml:space="preserve">In </w:t>
      </w:r>
      <w:r w:rsidR="00672BF2">
        <w:t xml:space="preserve">use </w:t>
      </w:r>
      <w:proofErr w:type="spellStart"/>
      <w:r w:rsidR="00672BF2" w:rsidRPr="00672BF2">
        <w:rPr>
          <w:b/>
          <w:i/>
        </w:rPr>
        <w:t>imageio</w:t>
      </w:r>
      <w:proofErr w:type="spellEnd"/>
      <w:r w:rsidR="00672BF2">
        <w:t xml:space="preserve"> to read image date in both algorithms, which can read image as array (100x100).</w:t>
      </w:r>
    </w:p>
    <w:p w14:paraId="07E39938" w14:textId="10F677D0" w:rsidR="00653F98" w:rsidRDefault="00672BF2" w:rsidP="00653F98">
      <w:pPr>
        <w:pStyle w:val="Heading2"/>
      </w:pPr>
      <w:r>
        <w:t>Similarity matrix (W)</w:t>
      </w:r>
    </w:p>
    <w:p w14:paraId="4179B1D7" w14:textId="29B511F9" w:rsidR="00490C07" w:rsidRPr="00490C07" w:rsidRDefault="00672BF2" w:rsidP="00490C07">
      <w:r w:rsidRPr="00672BF2">
        <w:drawing>
          <wp:inline distT="0" distB="0" distL="0" distR="0" wp14:anchorId="227F4B89" wp14:editId="08818497">
            <wp:extent cx="2070100" cy="4191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ACCE" w14:textId="6B91FB06" w:rsidR="00AF0E01" w:rsidRDefault="00672BF2" w:rsidP="00653F98">
      <w:r>
        <w:t xml:space="preserve">We will use similarity matrix in both algorithms for two input images. The matrix is made up by given </w:t>
      </w:r>
      <w:r w:rsidRPr="00672BF2">
        <w:rPr>
          <w:b/>
        </w:rPr>
        <w:t>RBF kernel</w:t>
      </w:r>
      <w:r>
        <w:t xml:space="preserve"> </w:t>
      </w:r>
      <w:r w:rsidR="00AF0E01">
        <w:rPr>
          <w:noProof/>
        </w:rPr>
        <w:drawing>
          <wp:inline distT="0" distB="0" distL="0" distR="0" wp14:anchorId="698BA0AA" wp14:editId="437458BE">
            <wp:extent cx="6071870" cy="184150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螢幕快照 2019-12-29 下午2.55.3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5D4B" w14:textId="7B3AC86B" w:rsidR="00653F98" w:rsidRDefault="00490C07" w:rsidP="00653F98">
      <w:r>
        <w:t xml:space="preserve">which is equivalent to </w:t>
      </w:r>
    </w:p>
    <w:p w14:paraId="7A0FFE6E" w14:textId="44F7E880" w:rsidR="00490C07" w:rsidRPr="00490C07" w:rsidRDefault="00490C07" w:rsidP="00653F98">
      <m:oMathPara>
        <m:oMath>
          <m:r>
            <w:rPr>
              <w:rFonts w:ascii="Cambria Math" w:hAnsi="Cambria Math"/>
            </w:rPr>
            <m:t>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-S(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)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sup>
          </m:sSup>
          <m:r>
            <w:rPr>
              <w:rFonts w:ascii="Cambria Math" w:hAnsi="Cambria Math"/>
            </w:rPr>
            <m:t>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r>
                        <w:rPr>
                          <w:rFonts w:ascii="Cambria Math" w:hAnsi="Cambria Math"/>
                        </w:rPr>
                        <m:t>C</m:t>
                      </m:r>
                      <m:r>
                        <w:rPr>
                          <w:rFonts w:ascii="Cambria Math" w:hAnsi="Cambria Math"/>
                        </w:rPr>
                        <m:t>(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)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sup>
          </m:sSup>
        </m:oMath>
      </m:oMathPara>
    </w:p>
    <w:p w14:paraId="788B41F0" w14:textId="0B5A2E12" w:rsidR="00653F98" w:rsidRPr="00AF0E01" w:rsidRDefault="00AF0E01" w:rsidP="00AF0E01">
      <w:pPr>
        <w:ind w:left="240" w:hangingChars="100" w:hanging="240"/>
      </w:pPr>
      <w:r>
        <w:t xml:space="preserve">Where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>
        <w:rPr>
          <w:rFonts w:hint="eastAsia"/>
          <w:noProof/>
        </w:rPr>
        <w:t xml:space="preserve"> i</w:t>
      </w:r>
      <w:r>
        <w:rPr>
          <w:noProof/>
        </w:rPr>
        <w:t xml:space="preserve">s the spatial information and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>
        <w:rPr>
          <w:noProof/>
        </w:rPr>
        <w:t xml:space="preserve"> is the color information.</w:t>
      </w:r>
    </w:p>
    <w:p w14:paraId="445201ED" w14:textId="3808A7EB" w:rsidR="00AF0E01" w:rsidRDefault="00AF0E01" w:rsidP="00AF0E01">
      <w:pPr>
        <w:pStyle w:val="Heading1"/>
        <w:rPr>
          <w:b/>
        </w:rPr>
      </w:pPr>
      <w:r>
        <w:rPr>
          <w:b/>
        </w:rPr>
        <w:lastRenderedPageBreak/>
        <w:t>Kernel K-means</w:t>
      </w:r>
    </w:p>
    <w:p w14:paraId="0E2159AE" w14:textId="31614040" w:rsidR="00AF0E01" w:rsidRDefault="00AF0E01" w:rsidP="00AF0E01">
      <w:pPr>
        <w:pStyle w:val="Heading2"/>
      </w:pPr>
      <w:r>
        <w:t>Initial Methods</w:t>
      </w:r>
    </w:p>
    <w:p w14:paraId="51B51895" w14:textId="77777777" w:rsidR="001D2C2D" w:rsidRDefault="00AF0E01" w:rsidP="00AF0E01">
      <w:r>
        <w:rPr>
          <w:rFonts w:hint="eastAsia"/>
        </w:rPr>
        <w:t>I</w:t>
      </w:r>
      <w:r>
        <w:t xml:space="preserve"> tried two different initial methods.</w:t>
      </w:r>
    </w:p>
    <w:p w14:paraId="5DBC31E6" w14:textId="2197A581" w:rsidR="00AF0E01" w:rsidRDefault="00AF0E01" w:rsidP="001D2C2D">
      <w:pPr>
        <w:pStyle w:val="ListParagraph"/>
        <w:numPr>
          <w:ilvl w:val="0"/>
          <w:numId w:val="17"/>
        </w:numPr>
        <w:ind w:leftChars="0"/>
      </w:pPr>
      <w:r w:rsidRPr="001D2C2D">
        <w:rPr>
          <w:b/>
        </w:rPr>
        <w:t>Random assign</w:t>
      </w:r>
      <w:r>
        <w:t xml:space="preserve">: randomly assign data point into class(0~k-1) </w:t>
      </w:r>
      <w:r>
        <w:br/>
      </w:r>
      <w:r w:rsidRPr="00AF0E01">
        <w:drawing>
          <wp:inline distT="0" distB="0" distL="0" distR="0" wp14:anchorId="5921A727" wp14:editId="7B1656A3">
            <wp:extent cx="4165600" cy="8128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0011" w14:textId="22E23BDA" w:rsidR="00AF0E01" w:rsidRPr="00AF0E01" w:rsidRDefault="00AF0E01" w:rsidP="00AF0E01">
      <w:pPr>
        <w:pStyle w:val="ListParagraph"/>
        <w:numPr>
          <w:ilvl w:val="0"/>
          <w:numId w:val="17"/>
        </w:numPr>
        <w:ind w:leftChars="0"/>
        <w:rPr>
          <w:rFonts w:hint="eastAsia"/>
        </w:rPr>
      </w:pPr>
      <w:r w:rsidRPr="001D2C2D">
        <w:rPr>
          <w:b/>
        </w:rPr>
        <w:t>K-means++</w:t>
      </w:r>
      <w:r>
        <w:t>: from Line</w:t>
      </w:r>
      <w:r w:rsidR="00535490">
        <w:t xml:space="preserve"> </w:t>
      </w:r>
      <w:r>
        <w:t>26 – Line</w:t>
      </w:r>
      <w:r w:rsidR="00535490">
        <w:t xml:space="preserve"> </w:t>
      </w:r>
      <w:r>
        <w:t>5</w:t>
      </w:r>
      <w:r w:rsidR="001D2C2D">
        <w:t>8</w:t>
      </w:r>
      <w:r w:rsidR="001D2C2D">
        <w:br/>
        <w:t>In this method, I’ll explain in pseudocode followed:</w:t>
      </w:r>
      <w:r w:rsidR="001D2C2D">
        <w:br/>
        <w:t>A. Randomly choose a data point as the first cluster</w:t>
      </w:r>
      <w:r w:rsidR="001D2C2D">
        <w:br/>
        <w:t>B. Calculate distances of each points to the closest clusters</w:t>
      </w:r>
      <w:r w:rsidR="001D2C2D">
        <w:br/>
        <w:t xml:space="preserve">C. Turn distance into probability and choose next cluster by probability(The farther the higher probability to be </w:t>
      </w:r>
      <w:proofErr w:type="spellStart"/>
      <w:r w:rsidR="001D2C2D">
        <w:t>choosed</w:t>
      </w:r>
      <w:proofErr w:type="spellEnd"/>
      <w:r w:rsidR="001D2C2D">
        <w:t>)</w:t>
      </w:r>
      <w:r w:rsidR="001D2C2D">
        <w:br/>
        <w:t>D. Repeat B-C till find k cluster.</w:t>
      </w:r>
      <w:r w:rsidR="001D2C2D">
        <w:br/>
        <w:t xml:space="preserve">E. </w:t>
      </w:r>
      <w:r w:rsidR="00535490">
        <w:t>(from Line 47)</w:t>
      </w:r>
      <w:r w:rsidR="001D2C2D">
        <w:t>Assign each point into their closet cluster.</w:t>
      </w:r>
    </w:p>
    <w:p w14:paraId="5C1ED384" w14:textId="0776AB66" w:rsidR="00535490" w:rsidRDefault="00535490" w:rsidP="00535490">
      <w:pPr>
        <w:pStyle w:val="Heading2"/>
      </w:pPr>
      <w:r>
        <w:t>Clustering</w:t>
      </w:r>
    </w:p>
    <w:p w14:paraId="6E9A0FEA" w14:textId="60602BC8" w:rsidR="00535490" w:rsidRDefault="00535490" w:rsidP="00535490">
      <w:r>
        <w:rPr>
          <w:rFonts w:hint="eastAsia"/>
        </w:rPr>
        <w:t>A</w:t>
      </w:r>
      <w:r>
        <w:t>fter initial, I use the kernel data (similarity matrix) and the initial information to cluster data points</w:t>
      </w:r>
      <w:r w:rsidR="00E4528D">
        <w:t xml:space="preserve"> into </w:t>
      </w:r>
      <w:proofErr w:type="gramStart"/>
      <w:r w:rsidR="00E4528D">
        <w:t>k(</w:t>
      </w:r>
      <w:proofErr w:type="gramEnd"/>
      <w:r w:rsidR="00E4528D">
        <w:t>2~4) clusters</w:t>
      </w:r>
      <w:r w:rsidR="00627509">
        <w:t>.</w:t>
      </w:r>
    </w:p>
    <w:p w14:paraId="45F2BBF9" w14:textId="1CE6AB98" w:rsidR="00535490" w:rsidRDefault="00535490" w:rsidP="00535490">
      <w:r w:rsidRPr="00535490">
        <w:drawing>
          <wp:inline distT="0" distB="0" distL="0" distR="0" wp14:anchorId="7684B547" wp14:editId="0AD15CED">
            <wp:extent cx="6071870" cy="141033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DE64" w14:textId="1F4783FF" w:rsidR="00535490" w:rsidRPr="00535490" w:rsidRDefault="00535490" w:rsidP="00535490">
      <w:pPr>
        <w:rPr>
          <w:rFonts w:hint="eastAsia"/>
        </w:rPr>
      </w:pPr>
      <w:r>
        <w:t>First, calculate the distance from kernel data to the means:</w:t>
      </w:r>
      <w:r>
        <w:br/>
      </w:r>
      <m:oMathPara>
        <m:oMath>
          <m:d>
            <m:dPr>
              <m:begChr m:val="‖"/>
              <m:endChr m:val="‖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∅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  <m:sup>
                  <m:r>
                    <w:rPr>
                      <w:rFonts w:ascii="Cambria Math" w:hAnsi="Cambria Math"/>
                    </w:rPr>
                    <m:t>∅</m:t>
                  </m:r>
                </m:sup>
              </m:sSubSup>
            </m:e>
          </m:d>
          <m:r>
            <w:rPr>
              <w:rFonts w:ascii="Cambria Math" w:hAnsi="Cambria Math"/>
            </w:rPr>
            <m:t>=k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e>
              </m:d>
            </m:den>
          </m:f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n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</w:rPr>
                    <m:t>kn</m:t>
                  </m:r>
                </m:sub>
              </m:sSub>
              <m:r>
                <w:rPr>
                  <w:rFonts w:ascii="Cambria Math" w:hAnsi="Cambria Math"/>
                </w:rPr>
                <m:t>k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</m:e>
          </m:nary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p</m:t>
              </m:r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q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  <m:r>
                        <w:rPr>
                          <w:rFonts w:ascii="Cambria Math" w:hAnsi="Cambria Math"/>
                        </w:rPr>
                        <m:t>q</m:t>
                      </m:r>
                    </m:sub>
                  </m:sSub>
                  <m:r>
                    <w:rPr>
                      <w:rFonts w:ascii="Cambria Math" w:hAnsi="Cambria Math"/>
                    </w:rPr>
                    <m:t>k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sub>
                      </m:sSub>
                    </m:e>
                  </m:d>
                </m:e>
              </m:nary>
            </m:e>
          </m:nary>
        </m:oMath>
      </m:oMathPara>
    </w:p>
    <w:p w14:paraId="196AB526" w14:textId="44A0A7BA" w:rsidR="00627509" w:rsidRDefault="00535490" w:rsidP="00AF0E01">
      <w:pPr>
        <w:rPr>
          <w:b/>
          <w:i/>
        </w:rPr>
      </w:pPr>
      <w:r>
        <w:rPr>
          <w:rFonts w:hint="eastAsia"/>
        </w:rPr>
        <w:t>T</w:t>
      </w:r>
      <w:r>
        <w:t xml:space="preserve">hen cluster each point into </w:t>
      </w:r>
      <w:r w:rsidR="00E4528D">
        <w:t xml:space="preserve">closest cluster use </w:t>
      </w:r>
      <w:proofErr w:type="spellStart"/>
      <w:r w:rsidR="00E4528D" w:rsidRPr="00E4528D">
        <w:rPr>
          <w:b/>
          <w:i/>
        </w:rPr>
        <w:t>argmin</w:t>
      </w:r>
      <w:proofErr w:type="spellEnd"/>
      <w:r w:rsidR="00E4528D">
        <w:rPr>
          <w:b/>
          <w:i/>
        </w:rPr>
        <w:t>.</w:t>
      </w:r>
    </w:p>
    <w:p w14:paraId="624F68D4" w14:textId="4D2BBD7A" w:rsidR="00627509" w:rsidRPr="00627509" w:rsidRDefault="00627509" w:rsidP="00AF0E01">
      <w:pPr>
        <w:rPr>
          <w:rFonts w:hint="eastAsia"/>
        </w:rPr>
      </w:pPr>
      <w:r>
        <w:lastRenderedPageBreak/>
        <w:t>Repeat this step until the difference in clustering result between two iteration converges. (By experiment, I set the stopping threshold &lt; 50)</w:t>
      </w:r>
    </w:p>
    <w:p w14:paraId="1158E413" w14:textId="6AE740C5" w:rsidR="003D2F3B" w:rsidRDefault="003D2F3B" w:rsidP="003D2F3B">
      <w:pPr>
        <w:pStyle w:val="Heading2"/>
      </w:pPr>
      <w:r>
        <w:t>Results</w:t>
      </w:r>
    </w:p>
    <w:p w14:paraId="44ACB9DB" w14:textId="21BC81D9" w:rsidR="007C0DBE" w:rsidRDefault="007C0DBE" w:rsidP="007C0DBE">
      <w:pPr>
        <w:pStyle w:val="ListParagraph"/>
        <w:numPr>
          <w:ilvl w:val="0"/>
          <w:numId w:val="22"/>
        </w:numPr>
        <w:ind w:leftChars="0"/>
      </w:pPr>
      <w:r>
        <w:rPr>
          <w:rFonts w:hint="eastAsia"/>
        </w:rPr>
        <w:t>I</w:t>
      </w:r>
      <w:r>
        <w:t>mage 1</w:t>
      </w:r>
    </w:p>
    <w:p w14:paraId="57CE160E" w14:textId="116F2165" w:rsidR="007C0DBE" w:rsidRDefault="007C0DBE" w:rsidP="007C0DBE">
      <w:pPr>
        <w:pStyle w:val="ListParagraph"/>
        <w:numPr>
          <w:ilvl w:val="1"/>
          <w:numId w:val="22"/>
        </w:numPr>
        <w:ind w:leftChars="0"/>
      </w:pPr>
      <w:r>
        <w:rPr>
          <w:rFonts w:hint="eastAsia"/>
        </w:rPr>
        <w:t>K</w:t>
      </w:r>
      <w:r>
        <w:t>=2</w:t>
      </w:r>
    </w:p>
    <w:p w14:paraId="6F60DD5B" w14:textId="5BC0929F" w:rsidR="007C0DBE" w:rsidRDefault="0000603A" w:rsidP="007C0DBE">
      <w:pPr>
        <w:pStyle w:val="ListParagraph"/>
        <w:ind w:leftChars="0" w:left="9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9AE9288" wp14:editId="242CEE2C">
            <wp:extent cx="1112658" cy="1259397"/>
            <wp:effectExtent l="0" t="0" r="508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Kernel2means_0iters_image1_random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93" r="21108"/>
                    <a:stretch/>
                  </pic:blipFill>
                  <pic:spPr bwMode="auto">
                    <a:xfrm>
                      <a:off x="0" y="0"/>
                      <a:ext cx="1113191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3466515" wp14:editId="56630D06">
            <wp:extent cx="1123122" cy="1259725"/>
            <wp:effectExtent l="0" t="0" r="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Kernel2means_14iters_image1_random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86" r="20577"/>
                    <a:stretch/>
                  </pic:blipFill>
                  <pic:spPr bwMode="auto">
                    <a:xfrm>
                      <a:off x="0" y="0"/>
                      <a:ext cx="1123367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746FFF6" wp14:editId="422D8000">
            <wp:extent cx="1133060" cy="1259724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ernel2means_0iters_image1_kmeans++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86" r="20051"/>
                    <a:stretch/>
                  </pic:blipFill>
                  <pic:spPr bwMode="auto">
                    <a:xfrm>
                      <a:off x="0" y="0"/>
                      <a:ext cx="1133308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5C5D786" wp14:editId="2DCE1709">
            <wp:extent cx="1152525" cy="1259383"/>
            <wp:effectExtent l="0" t="0" r="3175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Kernel2means_4iters_image1_kmeans++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60" r="19530"/>
                    <a:stretch/>
                  </pic:blipFill>
                  <pic:spPr bwMode="auto">
                    <a:xfrm>
                      <a:off x="0" y="0"/>
                      <a:ext cx="1153089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C5047" w14:textId="56568E68" w:rsidR="007C0DBE" w:rsidRDefault="007C0DBE" w:rsidP="007C0DBE">
      <w:pPr>
        <w:pStyle w:val="ListParagraph"/>
        <w:numPr>
          <w:ilvl w:val="1"/>
          <w:numId w:val="22"/>
        </w:numPr>
        <w:ind w:leftChars="0"/>
      </w:pPr>
      <w:r>
        <w:rPr>
          <w:rFonts w:hint="eastAsia"/>
        </w:rPr>
        <w:t>K</w:t>
      </w:r>
      <w:r>
        <w:t>=3</w:t>
      </w:r>
    </w:p>
    <w:p w14:paraId="51A21953" w14:textId="54518353" w:rsidR="0000603A" w:rsidRDefault="0000603A" w:rsidP="0000603A">
      <w:pPr>
        <w:pStyle w:val="ListParagraph"/>
        <w:ind w:leftChars="0" w:left="9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16FC089" wp14:editId="470C7451">
            <wp:extent cx="1102719" cy="1259397"/>
            <wp:effectExtent l="0" t="0" r="254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Kernel3means_0iters_image1_random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9" r="21108"/>
                    <a:stretch/>
                  </pic:blipFill>
                  <pic:spPr bwMode="auto">
                    <a:xfrm>
                      <a:off x="0" y="0"/>
                      <a:ext cx="1103247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67491B4" wp14:editId="5C8C3CA8">
            <wp:extent cx="1133061" cy="1259539"/>
            <wp:effectExtent l="0" t="0" r="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Kernel3means_22iters_image1_random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3" r="19515"/>
                    <a:stretch/>
                  </pic:blipFill>
                  <pic:spPr bwMode="auto">
                    <a:xfrm>
                      <a:off x="0" y="0"/>
                      <a:ext cx="1133476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9FD69D7" wp14:editId="22549DAF">
            <wp:extent cx="1133060" cy="1259724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Kernel3means_0iters_image1_kmeans++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86" r="20051"/>
                    <a:stretch/>
                  </pic:blipFill>
                  <pic:spPr bwMode="auto">
                    <a:xfrm>
                      <a:off x="0" y="0"/>
                      <a:ext cx="1133308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627DF0B" wp14:editId="16F73BA3">
            <wp:extent cx="1152525" cy="1259725"/>
            <wp:effectExtent l="0" t="0" r="3175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Kernel3means_17iters_image1_kmeans++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86" r="19021"/>
                    <a:stretch/>
                  </pic:blipFill>
                  <pic:spPr bwMode="auto">
                    <a:xfrm>
                      <a:off x="0" y="0"/>
                      <a:ext cx="1152777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3C247" w14:textId="25B791B7" w:rsidR="007C0DBE" w:rsidRDefault="007C0DBE" w:rsidP="007C0DBE">
      <w:pPr>
        <w:pStyle w:val="ListParagraph"/>
        <w:numPr>
          <w:ilvl w:val="1"/>
          <w:numId w:val="22"/>
        </w:numPr>
        <w:ind w:leftChars="0"/>
      </w:pPr>
      <w:r>
        <w:rPr>
          <w:rFonts w:hint="eastAsia"/>
        </w:rPr>
        <w:t>K</w:t>
      </w:r>
      <w:r>
        <w:t>=4</w:t>
      </w:r>
    </w:p>
    <w:p w14:paraId="0E5DE77C" w14:textId="06221DC6" w:rsidR="0000603A" w:rsidRDefault="0000603A" w:rsidP="0000603A">
      <w:pPr>
        <w:pStyle w:val="ListParagraph"/>
        <w:ind w:leftChars="0" w:left="960"/>
      </w:pPr>
      <w:r>
        <w:rPr>
          <w:rFonts w:hint="eastAsia"/>
          <w:noProof/>
        </w:rPr>
        <w:drawing>
          <wp:inline distT="0" distB="0" distL="0" distR="0" wp14:anchorId="61E5B332" wp14:editId="228E7BFC">
            <wp:extent cx="1122818" cy="1259584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Kernel4means_0iters_image1_rando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89" r="20583"/>
                    <a:stretch/>
                  </pic:blipFill>
                  <pic:spPr bwMode="auto">
                    <a:xfrm>
                      <a:off x="0" y="0"/>
                      <a:ext cx="1123188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44C2081" wp14:editId="32581EA4">
            <wp:extent cx="1182756" cy="1259383"/>
            <wp:effectExtent l="0" t="0" r="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Kernel4means_15iters_image1_random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60" r="17930"/>
                    <a:stretch/>
                  </pic:blipFill>
                  <pic:spPr bwMode="auto">
                    <a:xfrm>
                      <a:off x="0" y="0"/>
                      <a:ext cx="1183335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5BD8105" wp14:editId="65025AE0">
            <wp:extent cx="1143000" cy="1259567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Kernel4means_0iters_image1_kmeans++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34" r="20569"/>
                    <a:stretch/>
                  </pic:blipFill>
                  <pic:spPr bwMode="auto">
                    <a:xfrm>
                      <a:off x="0" y="0"/>
                      <a:ext cx="1143393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F871962" wp14:editId="1EAA4B94">
            <wp:extent cx="1152940" cy="1259383"/>
            <wp:effectExtent l="0" t="0" r="3175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Kernel4means_13iters_image1_kmeans++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60" r="19508"/>
                    <a:stretch/>
                  </pic:blipFill>
                  <pic:spPr bwMode="auto">
                    <a:xfrm>
                      <a:off x="0" y="0"/>
                      <a:ext cx="1153505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CE076" w14:textId="6D96B67D" w:rsidR="0000603A" w:rsidRDefault="0000603A" w:rsidP="0000603A">
      <w:pPr>
        <w:pStyle w:val="ListParagraph"/>
        <w:ind w:leftChars="0" w:left="960"/>
      </w:pPr>
    </w:p>
    <w:p w14:paraId="49E3C947" w14:textId="42AD89FA" w:rsidR="0000603A" w:rsidRDefault="0000603A" w:rsidP="0000603A">
      <w:pPr>
        <w:pStyle w:val="ListParagraph"/>
        <w:ind w:leftChars="0" w:left="960"/>
      </w:pPr>
    </w:p>
    <w:p w14:paraId="169305DA" w14:textId="2154415B" w:rsidR="0000603A" w:rsidRDefault="0000603A" w:rsidP="0000603A">
      <w:pPr>
        <w:pStyle w:val="ListParagraph"/>
        <w:ind w:leftChars="0" w:left="960"/>
      </w:pPr>
    </w:p>
    <w:p w14:paraId="385C0CA3" w14:textId="77777777" w:rsidR="0000603A" w:rsidRPr="007C0DBE" w:rsidRDefault="0000603A" w:rsidP="0000603A">
      <w:pPr>
        <w:pStyle w:val="ListParagraph"/>
        <w:ind w:leftChars="0" w:left="960"/>
        <w:rPr>
          <w:rFonts w:hint="eastAsia"/>
        </w:rPr>
      </w:pPr>
    </w:p>
    <w:p w14:paraId="683EF203" w14:textId="77777777" w:rsidR="00F06D8A" w:rsidRDefault="00F06D8A" w:rsidP="00F06D8A">
      <w:pPr>
        <w:pStyle w:val="ListParagraph"/>
        <w:numPr>
          <w:ilvl w:val="0"/>
          <w:numId w:val="20"/>
        </w:numPr>
        <w:ind w:leftChars="0"/>
      </w:pPr>
      <w:r>
        <w:lastRenderedPageBreak/>
        <w:t>Image 2</w:t>
      </w:r>
    </w:p>
    <w:p w14:paraId="23529BE2" w14:textId="215F793D" w:rsidR="00F06D8A" w:rsidRDefault="00F06D8A" w:rsidP="00A0456F">
      <w:pPr>
        <w:pStyle w:val="ListParagraph"/>
        <w:numPr>
          <w:ilvl w:val="1"/>
          <w:numId w:val="20"/>
        </w:numPr>
        <w:ind w:leftChars="0"/>
        <w:rPr>
          <w:rFonts w:hint="eastAsia"/>
        </w:rPr>
      </w:pPr>
      <w:r>
        <w:t>K=2</w:t>
      </w:r>
      <w:r>
        <w:br/>
      </w:r>
      <w:r>
        <w:rPr>
          <w:rFonts w:hint="eastAsia"/>
          <w:noProof/>
        </w:rPr>
        <w:drawing>
          <wp:inline distT="0" distB="0" distL="0" distR="0" wp14:anchorId="3D010D26" wp14:editId="25E843D0">
            <wp:extent cx="1132978" cy="1259771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ernel2means_0iters_image2_random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87" r="20056"/>
                    <a:stretch/>
                  </pic:blipFill>
                  <pic:spPr bwMode="auto">
                    <a:xfrm>
                      <a:off x="0" y="0"/>
                      <a:ext cx="1133184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27F293" wp14:editId="524CB2E6">
            <wp:extent cx="1132840" cy="1259539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ernel2means_8iters_image2_random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2" r="19527"/>
                    <a:stretch/>
                  </pic:blipFill>
                  <pic:spPr bwMode="auto">
                    <a:xfrm>
                      <a:off x="0" y="0"/>
                      <a:ext cx="1133255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0F74">
        <w:rPr>
          <w:rFonts w:hint="eastAsia"/>
          <w:noProof/>
        </w:rPr>
        <w:drawing>
          <wp:inline distT="0" distB="0" distL="0" distR="0" wp14:anchorId="075E0FB3" wp14:editId="3E8CF17C">
            <wp:extent cx="1103244" cy="1259350"/>
            <wp:effectExtent l="0" t="0" r="190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ernel2means_0iters_image2_kmeans++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37" r="20559"/>
                    <a:stretch/>
                  </pic:blipFill>
                  <pic:spPr bwMode="auto">
                    <a:xfrm>
                      <a:off x="0" y="0"/>
                      <a:ext cx="1103814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0F74">
        <w:rPr>
          <w:rFonts w:hint="eastAsia"/>
          <w:noProof/>
        </w:rPr>
        <w:drawing>
          <wp:inline distT="0" distB="0" distL="0" distR="0" wp14:anchorId="66BADE04" wp14:editId="29E43CE2">
            <wp:extent cx="1102995" cy="1259725"/>
            <wp:effectExtent l="0" t="0" r="1905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ernel2means_8iters_image2_kmeans++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86" r="21642"/>
                    <a:stretch/>
                  </pic:blipFill>
                  <pic:spPr bwMode="auto">
                    <a:xfrm>
                      <a:off x="0" y="0"/>
                      <a:ext cx="1103236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19471" w14:textId="29F79C5A" w:rsidR="00F06D8A" w:rsidRDefault="00F06D8A" w:rsidP="00F06D8A">
      <w:pPr>
        <w:pStyle w:val="ListParagraph"/>
        <w:numPr>
          <w:ilvl w:val="1"/>
          <w:numId w:val="20"/>
        </w:numPr>
        <w:ind w:leftChars="0"/>
      </w:pPr>
      <w:r>
        <w:rPr>
          <w:rFonts w:hint="eastAsia"/>
        </w:rPr>
        <w:t>K</w:t>
      </w:r>
      <w:r>
        <w:t>=3</w:t>
      </w:r>
    </w:p>
    <w:p w14:paraId="627A2BA7" w14:textId="1936B65A" w:rsidR="00F06D8A" w:rsidRDefault="00F06D8A" w:rsidP="00A0456F">
      <w:pPr>
        <w:pStyle w:val="ListParagraph"/>
        <w:ind w:leftChars="0" w:left="9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EF0795C" wp14:editId="16A9E99C">
            <wp:extent cx="1133061" cy="125972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Kernel3means_0iters_image2_random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86" r="20051"/>
                    <a:stretch/>
                  </pic:blipFill>
                  <pic:spPr bwMode="auto">
                    <a:xfrm>
                      <a:off x="0" y="0"/>
                      <a:ext cx="1133308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1AFD9B0" wp14:editId="0C64DF3E">
            <wp:extent cx="1133061" cy="1259383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ernel3means_8iters_image2_random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60" r="20561"/>
                    <a:stretch/>
                  </pic:blipFill>
                  <pic:spPr bwMode="auto">
                    <a:xfrm>
                      <a:off x="0" y="0"/>
                      <a:ext cx="1133616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0F74">
        <w:rPr>
          <w:rFonts w:hint="eastAsia"/>
          <w:noProof/>
        </w:rPr>
        <w:drawing>
          <wp:inline distT="0" distB="0" distL="0" distR="0" wp14:anchorId="348C631D" wp14:editId="08C32B67">
            <wp:extent cx="1102995" cy="1259539"/>
            <wp:effectExtent l="0" t="0" r="1905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ernel3means_0iters_image2_kmeans++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2" r="21107"/>
                    <a:stretch/>
                  </pic:blipFill>
                  <pic:spPr bwMode="auto">
                    <a:xfrm>
                      <a:off x="0" y="0"/>
                      <a:ext cx="1103399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0F74">
        <w:rPr>
          <w:rFonts w:hint="eastAsia"/>
          <w:noProof/>
        </w:rPr>
        <w:drawing>
          <wp:inline distT="0" distB="0" distL="0" distR="0" wp14:anchorId="62FE4FBE" wp14:editId="51461CF1">
            <wp:extent cx="1152939" cy="1259567"/>
            <wp:effectExtent l="0" t="0" r="3175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ernel3means_9iters_image2_kmeans++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34" r="20043"/>
                    <a:stretch/>
                  </pic:blipFill>
                  <pic:spPr bwMode="auto">
                    <a:xfrm>
                      <a:off x="0" y="0"/>
                      <a:ext cx="1153335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D61E7" w14:textId="2EF88D6D" w:rsidR="00F06D8A" w:rsidRDefault="00F06D8A" w:rsidP="00F06D8A">
      <w:pPr>
        <w:pStyle w:val="ListParagraph"/>
        <w:numPr>
          <w:ilvl w:val="1"/>
          <w:numId w:val="20"/>
        </w:numPr>
        <w:ind w:leftChars="0"/>
      </w:pPr>
      <w:r>
        <w:rPr>
          <w:rFonts w:hint="eastAsia"/>
        </w:rPr>
        <w:t>K</w:t>
      </w:r>
      <w:r>
        <w:t>=4</w:t>
      </w:r>
    </w:p>
    <w:p w14:paraId="105655A3" w14:textId="7BD6EF18" w:rsidR="00F06D8A" w:rsidRDefault="00F06D8A" w:rsidP="00A0456F">
      <w:pPr>
        <w:pStyle w:val="ListParagraph"/>
        <w:ind w:leftChars="0" w:left="960"/>
      </w:pPr>
      <w:r>
        <w:rPr>
          <w:rFonts w:hint="eastAsia"/>
          <w:noProof/>
        </w:rPr>
        <w:drawing>
          <wp:inline distT="0" distB="0" distL="0" distR="0" wp14:anchorId="54CB9175" wp14:editId="4643BABA">
            <wp:extent cx="1103244" cy="1259539"/>
            <wp:effectExtent l="0" t="0" r="190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ernel4means_0iters_image2_random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2" r="21094"/>
                    <a:stretch/>
                  </pic:blipFill>
                  <pic:spPr bwMode="auto">
                    <a:xfrm>
                      <a:off x="0" y="0"/>
                      <a:ext cx="1103648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3868E99" wp14:editId="5178101A">
            <wp:extent cx="1102995" cy="1259725"/>
            <wp:effectExtent l="0" t="0" r="190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ernel4means_14iters_image2_random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86" r="21642"/>
                    <a:stretch/>
                  </pic:blipFill>
                  <pic:spPr bwMode="auto">
                    <a:xfrm>
                      <a:off x="0" y="0"/>
                      <a:ext cx="1103236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0F74">
        <w:rPr>
          <w:rFonts w:hint="eastAsia"/>
          <w:noProof/>
        </w:rPr>
        <w:drawing>
          <wp:inline distT="0" distB="0" distL="0" distR="0" wp14:anchorId="659C6C9E" wp14:editId="3CFFDE83">
            <wp:extent cx="1135269" cy="125972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ernel4means_0iters_image2_kmeans++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85" r="19935"/>
                    <a:stretch/>
                  </pic:blipFill>
                  <pic:spPr bwMode="auto">
                    <a:xfrm>
                      <a:off x="0" y="0"/>
                      <a:ext cx="1135517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0F74">
        <w:rPr>
          <w:rFonts w:hint="eastAsia"/>
          <w:noProof/>
        </w:rPr>
        <w:drawing>
          <wp:inline distT="0" distB="0" distL="0" distR="0" wp14:anchorId="0CE28AED" wp14:editId="69F85633">
            <wp:extent cx="1134745" cy="1259539"/>
            <wp:effectExtent l="0" t="0" r="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Kernel4means_21iters_image2_kmeans++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3" r="19426"/>
                    <a:stretch/>
                  </pic:blipFill>
                  <pic:spPr bwMode="auto">
                    <a:xfrm>
                      <a:off x="0" y="0"/>
                      <a:ext cx="1135161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F6E04" w14:textId="385929A3" w:rsidR="00015F82" w:rsidRDefault="00015F82" w:rsidP="00015F82">
      <w:pPr>
        <w:rPr>
          <w:rFonts w:hint="eastAsia"/>
        </w:rPr>
      </w:pPr>
      <w:r>
        <w:t xml:space="preserve">From the result we can see that in both input image, if we use </w:t>
      </w:r>
      <w:proofErr w:type="spellStart"/>
      <w:r>
        <w:t>kmeans</w:t>
      </w:r>
      <w:proofErr w:type="spellEnd"/>
      <w:r>
        <w:t>++ as the</w:t>
      </w:r>
      <w:r>
        <w:t xml:space="preserve"> initial method,</w:t>
      </w:r>
      <w:r>
        <w:t xml:space="preserve"> since the starting center is far enough, it needs lesser time to converge and get more precise results.</w:t>
      </w:r>
    </w:p>
    <w:p w14:paraId="5C7C1528" w14:textId="170EB217" w:rsidR="0000603A" w:rsidRPr="00AF0E01" w:rsidRDefault="0000603A" w:rsidP="0000603A">
      <w:pPr>
        <w:rPr>
          <w:rFonts w:hint="eastAsia"/>
        </w:rPr>
      </w:pPr>
      <w:r>
        <w:br w:type="page"/>
      </w:r>
    </w:p>
    <w:p w14:paraId="3250EB94" w14:textId="15C01DE6" w:rsidR="00AF0E01" w:rsidRDefault="00AF0E01" w:rsidP="00AF0E01">
      <w:pPr>
        <w:pStyle w:val="Heading1"/>
        <w:rPr>
          <w:b/>
        </w:rPr>
      </w:pPr>
      <w:r>
        <w:rPr>
          <w:b/>
        </w:rPr>
        <w:lastRenderedPageBreak/>
        <w:t>Spectral Clustering</w:t>
      </w:r>
    </w:p>
    <w:p w14:paraId="086501FC" w14:textId="0F6E56D9" w:rsidR="009746CD" w:rsidRDefault="009746CD" w:rsidP="009746CD">
      <w:pPr>
        <w:pStyle w:val="Heading2"/>
      </w:pPr>
      <w:r>
        <w:t>Ratio</w:t>
      </w:r>
      <w:bookmarkStart w:id="0" w:name="_GoBack"/>
      <w:bookmarkEnd w:id="0"/>
      <w:r>
        <w:t>-Cut</w:t>
      </w:r>
    </w:p>
    <w:p w14:paraId="0647B7DB" w14:textId="1DFA89CC" w:rsidR="009746CD" w:rsidRDefault="009746CD" w:rsidP="009746CD">
      <w:r>
        <w:rPr>
          <w:rFonts w:hint="eastAsia"/>
        </w:rPr>
        <w:t>T</w:t>
      </w:r>
      <w:r>
        <w:t xml:space="preserve">o approximate the minimum of ratio-cut method, we can use unnormalized Laplacian </w:t>
      </w:r>
      <w:r w:rsidRPr="009746CD">
        <w:rPr>
          <w:b/>
          <w:i/>
        </w:rPr>
        <w:t>L=D-W</w:t>
      </w:r>
      <w:r>
        <w:t xml:space="preserve"> to approach, where </w:t>
      </w:r>
      <w:r w:rsidRPr="009746CD">
        <w:rPr>
          <w:b/>
          <w:i/>
        </w:rPr>
        <w:t>D</w:t>
      </w:r>
      <w:r>
        <w:t xml:space="preserve"> is the degree matrix, </w:t>
      </w:r>
      <w:r w:rsidRPr="009746CD">
        <w:rPr>
          <w:b/>
          <w:i/>
        </w:rPr>
        <w:t>W</w:t>
      </w:r>
      <w:r>
        <w:t xml:space="preserve"> is the similarity matrix.</w:t>
      </w:r>
      <w:r>
        <w:br/>
      </w:r>
      <w:r w:rsidRPr="009746CD">
        <w:drawing>
          <wp:inline distT="0" distB="0" distL="0" distR="0" wp14:anchorId="265B5EF1" wp14:editId="1A561321">
            <wp:extent cx="2844800" cy="77470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53A9" w14:textId="5991592E" w:rsidR="00D1325E" w:rsidRDefault="009746CD" w:rsidP="009746CD">
      <w:pPr>
        <w:rPr>
          <w:rFonts w:hint="eastAsia"/>
        </w:rPr>
      </w:pPr>
      <w:r>
        <w:rPr>
          <w:rFonts w:hint="eastAsia"/>
        </w:rPr>
        <w:t>T</w:t>
      </w:r>
      <w:r>
        <w:t xml:space="preserve">hen we find the eigenvalues and eigenvectors of </w:t>
      </w:r>
      <w:r w:rsidRPr="009746CD">
        <w:rPr>
          <w:b/>
          <w:i/>
        </w:rPr>
        <w:t>L</w:t>
      </w:r>
      <w:r>
        <w:t xml:space="preserve">, sort eigenvalues to find the top k+1 small </w:t>
      </w:r>
      <w:proofErr w:type="gramStart"/>
      <w:r>
        <w:t>eigenvalues</w:t>
      </w:r>
      <w:proofErr w:type="gramEnd"/>
      <w:r>
        <w:t xml:space="preserve"> and their eigenvectors. Since we use </w:t>
      </w:r>
      <w:r w:rsidRPr="00E71AF0">
        <w:rPr>
          <w:b/>
          <w:i/>
        </w:rPr>
        <w:t>RBF kernel</w:t>
      </w:r>
      <w:r>
        <w:t xml:space="preserve"> here, which cause the fully-connected </w:t>
      </w:r>
      <w:r w:rsidR="00E71AF0">
        <w:t>graph, we start from the 2</w:t>
      </w:r>
      <w:r w:rsidR="00E71AF0" w:rsidRPr="00E71AF0">
        <w:rPr>
          <w:vertAlign w:val="superscript"/>
        </w:rPr>
        <w:t>nd</w:t>
      </w:r>
      <w:r w:rsidR="00E71AF0">
        <w:t xml:space="preserve"> smallest eigenvalue and its eigenvector. Let </w:t>
      </w:r>
      <w:r w:rsidR="00E71AF0" w:rsidRPr="00E71AF0">
        <w:rPr>
          <w:b/>
          <w:i/>
        </w:rPr>
        <w:t>U</w:t>
      </w:r>
      <w:r w:rsidR="00E71AF0">
        <w:t xml:space="preserve"> be the matrix containing these k eigenvectors.</w:t>
      </w:r>
      <w:r w:rsidR="00E71AF0">
        <w:br/>
      </w:r>
      <w:r w:rsidR="00231593" w:rsidRPr="00231593">
        <w:drawing>
          <wp:inline distT="0" distB="0" distL="0" distR="0" wp14:anchorId="3CD2E554" wp14:editId="0572CE1D">
            <wp:extent cx="6071870" cy="1953260"/>
            <wp:effectExtent l="0" t="0" r="0" b="254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25E">
        <w:br/>
      </w:r>
      <w:r w:rsidR="00D1325E">
        <w:rPr>
          <w:noProof/>
        </w:rPr>
        <w:drawing>
          <wp:inline distT="0" distB="0" distL="0" distR="0" wp14:anchorId="772B9069" wp14:editId="058DED0A">
            <wp:extent cx="2160000" cy="1440000"/>
            <wp:effectExtent l="0" t="0" r="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25E">
        <w:rPr>
          <w:noProof/>
        </w:rPr>
        <w:drawing>
          <wp:inline distT="0" distB="0" distL="0" distR="0" wp14:anchorId="1DF0FBCA" wp14:editId="0DD81749">
            <wp:extent cx="2160000" cy="1440000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25E">
        <w:t>(Sorted eigen-value of image1 and image2)</w:t>
      </w:r>
    </w:p>
    <w:p w14:paraId="338AA6B4" w14:textId="326D1AE8" w:rsidR="00E71AF0" w:rsidRDefault="00E71AF0" w:rsidP="00E71AF0">
      <w:pPr>
        <w:pStyle w:val="Heading2"/>
      </w:pPr>
      <w:r>
        <w:t>Normal</w:t>
      </w:r>
      <w:r>
        <w:t>-Cut</w:t>
      </w:r>
    </w:p>
    <w:p w14:paraId="54754FFE" w14:textId="786323E4" w:rsidR="00E71AF0" w:rsidRDefault="00E71AF0" w:rsidP="009746CD">
      <w:r>
        <w:t xml:space="preserve">We can use normalized Laplacian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sym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-1/2</m:t>
            </m:r>
          </m:sup>
        </m:sSup>
        <m:r>
          <w:rPr>
            <w:rFonts w:ascii="Cambria Math" w:hAnsi="Cambria Math"/>
          </w:rPr>
          <m:t>L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-1/2</m:t>
            </m:r>
          </m:sup>
        </m:sSup>
      </m:oMath>
      <w:r>
        <w:rPr>
          <w:rFonts w:hint="eastAsia"/>
        </w:rPr>
        <w:t xml:space="preserve"> </w:t>
      </w:r>
      <w:r>
        <w:t>to approximate the minimum of normalized-cut. Then we also</w:t>
      </w:r>
      <w:r w:rsidRPr="00E71AF0">
        <w:t xml:space="preserve"> </w:t>
      </w:r>
      <w:r>
        <w:t>start from the 2</w:t>
      </w:r>
      <w:r w:rsidRPr="00E71AF0">
        <w:rPr>
          <w:vertAlign w:val="superscript"/>
        </w:rPr>
        <w:t>nd</w:t>
      </w:r>
      <w:r>
        <w:t xml:space="preserve"> smallest eigenvalue and its eigenvector</w:t>
      </w:r>
      <w:r>
        <w:t xml:space="preserve"> of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sym</m:t>
            </m:r>
          </m:sub>
        </m:sSub>
      </m:oMath>
      <w:r>
        <w:t xml:space="preserve">, let </w:t>
      </w:r>
      <w:r w:rsidRPr="00E71AF0">
        <w:rPr>
          <w:b/>
          <w:i/>
        </w:rPr>
        <w:lastRenderedPageBreak/>
        <w:t>U</w:t>
      </w:r>
      <w:r>
        <w:t xml:space="preserve"> be the matrix of these k eigenvectors.</w:t>
      </w:r>
      <w:r>
        <w:br/>
      </w:r>
      <w:r w:rsidR="00095762" w:rsidRPr="00095762">
        <w:drawing>
          <wp:inline distT="0" distB="0" distL="0" distR="0" wp14:anchorId="0E64DF56" wp14:editId="11501627">
            <wp:extent cx="6071870" cy="2075180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3729" w14:textId="07F1494F" w:rsidR="00E71AF0" w:rsidRDefault="00E71AF0" w:rsidP="009746CD"/>
    <w:p w14:paraId="4E960F40" w14:textId="30CC9848" w:rsidR="00E71AF0" w:rsidRPr="009746CD" w:rsidRDefault="00E71AF0" w:rsidP="009746CD">
      <w:pPr>
        <w:rPr>
          <w:rFonts w:hint="eastAsia"/>
        </w:rPr>
      </w:pPr>
      <w:r>
        <w:rPr>
          <w:rFonts w:hint="eastAsia"/>
        </w:rPr>
        <w:t>T</w:t>
      </w:r>
      <w:r>
        <w:t xml:space="preserve">hen we cluster </w:t>
      </w:r>
      <w:r w:rsidR="00627509">
        <w:t xml:space="preserve">the vector corresponding to the </w:t>
      </w:r>
      <w:r w:rsidR="00627509" w:rsidRPr="00627509">
        <w:rPr>
          <w:b/>
          <w:i/>
        </w:rPr>
        <w:t>rows of U</w:t>
      </w:r>
      <w:r w:rsidR="00627509">
        <w:t xml:space="preserve"> into k clusters with </w:t>
      </w:r>
      <w:r w:rsidR="00627509" w:rsidRPr="00627509">
        <w:rPr>
          <w:b/>
          <w:i/>
        </w:rPr>
        <w:t>k-means</w:t>
      </w:r>
      <w:r w:rsidR="00627509">
        <w:t xml:space="preserve"> algorithm.</w:t>
      </w:r>
    </w:p>
    <w:p w14:paraId="1066EFDC" w14:textId="77777777" w:rsidR="003D2F3B" w:rsidRDefault="003D2F3B" w:rsidP="003D2F3B">
      <w:pPr>
        <w:pStyle w:val="Heading2"/>
      </w:pPr>
      <w:r>
        <w:t>Initial Methods</w:t>
      </w:r>
    </w:p>
    <w:p w14:paraId="580C8969" w14:textId="77777777" w:rsidR="003D2F3B" w:rsidRDefault="003D2F3B" w:rsidP="003D2F3B">
      <w:r>
        <w:rPr>
          <w:rFonts w:hint="eastAsia"/>
        </w:rPr>
        <w:t>I</w:t>
      </w:r>
      <w:r>
        <w:t xml:space="preserve"> tried two different initial methods.</w:t>
      </w:r>
    </w:p>
    <w:p w14:paraId="74006DB6" w14:textId="5D234B1D" w:rsidR="003D2F3B" w:rsidRDefault="003D2F3B" w:rsidP="003D2F3B">
      <w:pPr>
        <w:pStyle w:val="ListParagraph"/>
        <w:numPr>
          <w:ilvl w:val="0"/>
          <w:numId w:val="18"/>
        </w:numPr>
        <w:ind w:leftChars="0"/>
      </w:pPr>
      <w:r w:rsidRPr="001D2C2D">
        <w:rPr>
          <w:b/>
        </w:rPr>
        <w:t>Random assign</w:t>
      </w:r>
      <w:r>
        <w:t xml:space="preserve">: randomly assign </w:t>
      </w:r>
      <w:r>
        <w:t xml:space="preserve">k </w:t>
      </w:r>
      <w:r>
        <w:t>data point</w:t>
      </w:r>
      <w:r>
        <w:t>s to be the center</w:t>
      </w:r>
      <w:r>
        <w:br/>
      </w:r>
      <w:r>
        <w:t xml:space="preserve"> </w:t>
      </w:r>
      <w:r w:rsidR="00095762" w:rsidRPr="00095762">
        <w:drawing>
          <wp:inline distT="0" distB="0" distL="0" distR="0" wp14:anchorId="2E0578DE" wp14:editId="22FAB49E">
            <wp:extent cx="4203700" cy="1371600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E6E3" w14:textId="61F4C0C8" w:rsidR="003D2F3B" w:rsidRDefault="003D2F3B" w:rsidP="003D2F3B">
      <w:pPr>
        <w:pStyle w:val="ListParagraph"/>
        <w:numPr>
          <w:ilvl w:val="0"/>
          <w:numId w:val="18"/>
        </w:numPr>
        <w:ind w:leftChars="0"/>
      </w:pPr>
      <w:r w:rsidRPr="001D2C2D">
        <w:rPr>
          <w:b/>
        </w:rPr>
        <w:t>K-means++</w:t>
      </w:r>
      <w:r>
        <w:t xml:space="preserve">: from Line </w:t>
      </w:r>
      <w:r w:rsidR="00095762">
        <w:t>30</w:t>
      </w:r>
      <w:r>
        <w:t xml:space="preserve"> – Line </w:t>
      </w:r>
      <w:r>
        <w:t>4</w:t>
      </w:r>
      <w:r w:rsidR="00095762">
        <w:t>2</w:t>
      </w:r>
      <w:r>
        <w:br/>
        <w:t>In this method, I’ll explain in pseudocode followed:</w:t>
      </w:r>
      <w:r>
        <w:br/>
        <w:t>A. Randomly choose a data point as the first c</w:t>
      </w:r>
      <w:r>
        <w:t>enter</w:t>
      </w:r>
      <w:r>
        <w:br/>
        <w:t>B. Calculate distances of each points to the closest c</w:t>
      </w:r>
      <w:r>
        <w:t>enter</w:t>
      </w:r>
      <w:r>
        <w:br/>
        <w:t>C. Turn distance into probability and choose next c</w:t>
      </w:r>
      <w:r>
        <w:t>enter</w:t>
      </w:r>
      <w:r>
        <w:t xml:space="preserve"> by </w:t>
      </w:r>
      <w:proofErr w:type="gramStart"/>
      <w:r>
        <w:t>probability(</w:t>
      </w:r>
      <w:proofErr w:type="gramEnd"/>
      <w:r>
        <w:t xml:space="preserve">The farther the higher probability to be </w:t>
      </w:r>
      <w:proofErr w:type="spellStart"/>
      <w:r>
        <w:t>choosed</w:t>
      </w:r>
      <w:proofErr w:type="spellEnd"/>
      <w:r>
        <w:t>)</w:t>
      </w:r>
      <w:r>
        <w:br/>
        <w:t>D. Repeat B-C till find k c</w:t>
      </w:r>
      <w:r>
        <w:t>enters</w:t>
      </w:r>
      <w:r>
        <w:t>.</w:t>
      </w:r>
    </w:p>
    <w:p w14:paraId="0594919A" w14:textId="77777777" w:rsidR="00095762" w:rsidRDefault="00095762" w:rsidP="00095762">
      <w:pPr>
        <w:pStyle w:val="ListParagraph"/>
        <w:ind w:leftChars="0"/>
      </w:pPr>
    </w:p>
    <w:p w14:paraId="673A6968" w14:textId="0CCF86EA" w:rsidR="00627509" w:rsidRDefault="00627509" w:rsidP="00627509">
      <w:pPr>
        <w:pStyle w:val="Heading2"/>
      </w:pPr>
      <w:r>
        <w:lastRenderedPageBreak/>
        <w:t>K-means</w:t>
      </w:r>
    </w:p>
    <w:p w14:paraId="1433D3EE" w14:textId="2E3691D8" w:rsidR="007738E2" w:rsidRDefault="00627509" w:rsidP="00F068DC">
      <w:pPr>
        <w:spacing w:line="240" w:lineRule="auto"/>
      </w:pPr>
      <w:r>
        <w:rPr>
          <w:rFonts w:hint="eastAsia"/>
        </w:rPr>
        <w:t>F</w:t>
      </w:r>
      <w:r>
        <w:t xml:space="preserve">rom Line </w:t>
      </w:r>
      <w:r w:rsidR="00095762">
        <w:t>78</w:t>
      </w:r>
      <w:r>
        <w:t xml:space="preserve"> – Line </w:t>
      </w:r>
      <w:r w:rsidR="00095762">
        <w:t>97</w:t>
      </w:r>
      <w:r>
        <w:t>, I implement the k-means algorithm:</w:t>
      </w:r>
    </w:p>
    <w:p w14:paraId="132D1C9B" w14:textId="43CC6277" w:rsidR="00627509" w:rsidRDefault="00627509" w:rsidP="00627509">
      <w:pPr>
        <w:pStyle w:val="ListParagraph"/>
        <w:numPr>
          <w:ilvl w:val="0"/>
          <w:numId w:val="19"/>
        </w:numPr>
        <w:spacing w:line="240" w:lineRule="auto"/>
        <w:ind w:leftChars="0"/>
      </w:pPr>
      <w:r>
        <w:t xml:space="preserve">Initial the centers using algorithm introduced </w:t>
      </w:r>
      <w:proofErr w:type="spellStart"/>
      <w:r>
        <w:t>aboved</w:t>
      </w:r>
      <w:proofErr w:type="spellEnd"/>
      <w:r>
        <w:t>.</w:t>
      </w:r>
    </w:p>
    <w:p w14:paraId="18897B18" w14:textId="5B3B6F9C" w:rsidR="00627509" w:rsidRDefault="00627509" w:rsidP="00627509">
      <w:pPr>
        <w:pStyle w:val="ListParagraph"/>
        <w:numPr>
          <w:ilvl w:val="0"/>
          <w:numId w:val="19"/>
        </w:numPr>
        <w:spacing w:line="240" w:lineRule="auto"/>
        <w:ind w:leftChars="0"/>
      </w:pPr>
      <w:r>
        <w:rPr>
          <w:rFonts w:hint="eastAsia"/>
        </w:rPr>
        <w:t>C</w:t>
      </w:r>
      <w:r>
        <w:t xml:space="preserve">luster each point to their closest center </w:t>
      </w:r>
      <w:r w:rsidR="00F06D8A">
        <w:t xml:space="preserve">(function </w:t>
      </w:r>
      <w:r w:rsidR="00F06D8A">
        <w:t>classify</w:t>
      </w:r>
      <w:r w:rsidR="00F06D8A">
        <w:t xml:space="preserve">, Line </w:t>
      </w:r>
      <w:r w:rsidR="00095762">
        <w:t>45</w:t>
      </w:r>
      <w:r w:rsidR="00F06D8A">
        <w:t xml:space="preserve"> – Line</w:t>
      </w:r>
      <w:r w:rsidR="00F06D8A">
        <w:t xml:space="preserve"> </w:t>
      </w:r>
      <w:r w:rsidR="00095762">
        <w:t>52</w:t>
      </w:r>
      <w:r w:rsidR="00F06D8A">
        <w:t>)</w:t>
      </w:r>
    </w:p>
    <w:p w14:paraId="52384601" w14:textId="599678BA" w:rsidR="00627509" w:rsidRDefault="00627509" w:rsidP="00627509">
      <w:pPr>
        <w:pStyle w:val="ListParagraph"/>
        <w:numPr>
          <w:ilvl w:val="0"/>
          <w:numId w:val="19"/>
        </w:numPr>
        <w:spacing w:line="240" w:lineRule="auto"/>
        <w:ind w:leftChars="0"/>
      </w:pPr>
      <w:r>
        <w:t xml:space="preserve">Update center </w:t>
      </w:r>
      <w:r w:rsidR="00F06D8A">
        <w:t xml:space="preserve">according to the point in the corresponding cluster. (function update, Line </w:t>
      </w:r>
      <w:r w:rsidR="00095762">
        <w:t>54</w:t>
      </w:r>
      <w:r w:rsidR="00F06D8A">
        <w:t xml:space="preserve"> – Line </w:t>
      </w:r>
      <w:r w:rsidR="00095762">
        <w:t>63</w:t>
      </w:r>
      <w:r w:rsidR="00F06D8A">
        <w:t>)</w:t>
      </w:r>
    </w:p>
    <w:p w14:paraId="76B7AA1D" w14:textId="5379750D" w:rsidR="00E156C6" w:rsidRDefault="00F06D8A" w:rsidP="00E156C6">
      <w:pPr>
        <w:pStyle w:val="ListParagraph"/>
        <w:numPr>
          <w:ilvl w:val="0"/>
          <w:numId w:val="19"/>
        </w:numPr>
        <w:spacing w:line="240" w:lineRule="auto"/>
        <w:ind w:leftChars="0"/>
      </w:pPr>
      <w:r>
        <w:t>Draw the result use matplotlib.</w:t>
      </w:r>
    </w:p>
    <w:p w14:paraId="1C440988" w14:textId="05B61CB0" w:rsidR="00E156C6" w:rsidRDefault="00E156C6" w:rsidP="00E156C6">
      <w:pPr>
        <w:pStyle w:val="Heading2"/>
      </w:pPr>
      <w:r>
        <w:t>Results</w:t>
      </w:r>
    </w:p>
    <w:p w14:paraId="3677336D" w14:textId="552A696E" w:rsidR="00E156C6" w:rsidRPr="00E156C6" w:rsidRDefault="00E156C6" w:rsidP="00E156C6">
      <w:pPr>
        <w:rPr>
          <w:rFonts w:hint="eastAsia"/>
        </w:rPr>
      </w:pPr>
      <w:r>
        <w:t>First line: normal-cut</w:t>
      </w:r>
      <w:r>
        <w:br/>
        <w:t>Second line: ratio-cut</w:t>
      </w:r>
    </w:p>
    <w:p w14:paraId="758C6250" w14:textId="552A696E" w:rsidR="00E156C6" w:rsidRDefault="00E156C6" w:rsidP="00E156C6">
      <w:pPr>
        <w:pStyle w:val="ListParagraph"/>
        <w:numPr>
          <w:ilvl w:val="0"/>
          <w:numId w:val="20"/>
        </w:numPr>
        <w:spacing w:line="240" w:lineRule="auto"/>
        <w:ind w:leftChars="0"/>
      </w:pPr>
      <w:r>
        <w:rPr>
          <w:rFonts w:hint="eastAsia"/>
        </w:rPr>
        <w:t>I</w:t>
      </w:r>
      <w:r>
        <w:t>mage 1</w:t>
      </w:r>
    </w:p>
    <w:p w14:paraId="075AB9FB" w14:textId="37A70C48" w:rsidR="00E156C6" w:rsidRDefault="00E156C6" w:rsidP="00E156C6">
      <w:pPr>
        <w:pStyle w:val="ListParagraph"/>
        <w:numPr>
          <w:ilvl w:val="1"/>
          <w:numId w:val="20"/>
        </w:numPr>
        <w:spacing w:line="240" w:lineRule="auto"/>
        <w:ind w:leftChars="0"/>
      </w:pPr>
      <w:r>
        <w:rPr>
          <w:rFonts w:hint="eastAsia"/>
        </w:rPr>
        <w:t>K</w:t>
      </w:r>
      <w:r>
        <w:t>=2</w:t>
      </w:r>
    </w:p>
    <w:p w14:paraId="1E8EE613" w14:textId="7060FC1F" w:rsidR="00E156C6" w:rsidRDefault="00E156C6" w:rsidP="00E156C6">
      <w:pPr>
        <w:pStyle w:val="ListParagraph"/>
        <w:spacing w:line="240" w:lineRule="auto"/>
        <w:ind w:leftChars="0" w:left="960"/>
      </w:pPr>
      <w:r>
        <w:rPr>
          <w:rFonts w:hint="eastAsia"/>
          <w:noProof/>
        </w:rPr>
        <w:drawing>
          <wp:inline distT="0" distB="0" distL="0" distR="0" wp14:anchorId="209511B6" wp14:editId="34177754">
            <wp:extent cx="1326913" cy="126000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pectral_2means_image1_normal cut_kmeans++_0iters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58" r="13635"/>
                    <a:stretch/>
                  </pic:blipFill>
                  <pic:spPr bwMode="auto">
                    <a:xfrm>
                      <a:off x="0" y="0"/>
                      <a:ext cx="1326913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DECFBB8" wp14:editId="5865D2B2">
            <wp:extent cx="1326813" cy="1260000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pectral_2means_image1_normal cut_kmeans++_6iters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63" r="13636"/>
                    <a:stretch/>
                  </pic:blipFill>
                  <pic:spPr bwMode="auto">
                    <a:xfrm>
                      <a:off x="0" y="0"/>
                      <a:ext cx="1326813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16C0">
        <w:rPr>
          <w:rFonts w:hint="eastAsia"/>
          <w:noProof/>
        </w:rPr>
        <w:drawing>
          <wp:inline distT="0" distB="0" distL="0" distR="0" wp14:anchorId="0DC66EE0" wp14:editId="1098462B">
            <wp:extent cx="1232109" cy="1260000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pectral_2means_image1_normal cut_random_0iters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87" r="16421"/>
                    <a:stretch/>
                  </pic:blipFill>
                  <pic:spPr bwMode="auto">
                    <a:xfrm>
                      <a:off x="0" y="0"/>
                      <a:ext cx="1232109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16C0">
        <w:rPr>
          <w:rFonts w:hint="eastAsia"/>
          <w:noProof/>
        </w:rPr>
        <w:drawing>
          <wp:inline distT="0" distB="0" distL="0" distR="0" wp14:anchorId="53B5245A" wp14:editId="67406A88">
            <wp:extent cx="1232252" cy="126000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pectral_2means_image1_normal cut_random_7iters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44" r="15856"/>
                    <a:stretch/>
                  </pic:blipFill>
                  <pic:spPr bwMode="auto">
                    <a:xfrm>
                      <a:off x="0" y="0"/>
                      <a:ext cx="1232252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68CB4" w14:textId="29D2CA70" w:rsidR="00E156C6" w:rsidRDefault="00E156C6" w:rsidP="00E156C6">
      <w:pPr>
        <w:pStyle w:val="ListParagraph"/>
        <w:spacing w:line="240" w:lineRule="auto"/>
        <w:ind w:leftChars="0" w:left="960"/>
      </w:pPr>
      <w:r>
        <w:t xml:space="preserve">  </w:t>
      </w:r>
      <w:r>
        <w:rPr>
          <w:rFonts w:hint="eastAsia"/>
          <w:noProof/>
        </w:rPr>
        <w:drawing>
          <wp:inline distT="0" distB="0" distL="0" distR="0" wp14:anchorId="1E2D3DAC" wp14:editId="48A3A283">
            <wp:extent cx="1239242" cy="1259752"/>
            <wp:effectExtent l="0" t="0" r="5715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pectral_2means_image1_ratio cut_kmeans++_0iters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96" r="16022"/>
                    <a:stretch/>
                  </pic:blipFill>
                  <pic:spPr bwMode="auto">
                    <a:xfrm>
                      <a:off x="0" y="0"/>
                      <a:ext cx="1239486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4EC54CF7" wp14:editId="0226844A">
            <wp:extent cx="1246799" cy="1259752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pectral_2means_image1_ratio cut_kmeans++_9iters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97" r="16022"/>
                    <a:stretch/>
                  </pic:blipFill>
                  <pic:spPr bwMode="auto">
                    <a:xfrm>
                      <a:off x="0" y="0"/>
                      <a:ext cx="1247044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16C0">
        <w:t xml:space="preserve">  </w:t>
      </w:r>
      <w:r w:rsidR="000916C0">
        <w:rPr>
          <w:rFonts w:hint="eastAsia"/>
          <w:noProof/>
        </w:rPr>
        <w:drawing>
          <wp:inline distT="0" distB="0" distL="0" distR="0" wp14:anchorId="1ED7C044" wp14:editId="55F7AD65">
            <wp:extent cx="1156225" cy="1259756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pectral_2means_image1_ratio cut_random_0iters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95" r="18018"/>
                    <a:stretch/>
                  </pic:blipFill>
                  <pic:spPr bwMode="auto">
                    <a:xfrm>
                      <a:off x="0" y="0"/>
                      <a:ext cx="1156449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16C0">
        <w:rPr>
          <w:rFonts w:hint="eastAsia"/>
          <w:noProof/>
        </w:rPr>
        <w:drawing>
          <wp:inline distT="0" distB="0" distL="0" distR="0" wp14:anchorId="7005F7E7" wp14:editId="30045573">
            <wp:extent cx="1163782" cy="1259809"/>
            <wp:effectExtent l="0" t="0" r="508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pectral_2means_image1_ratio cut_random_6iters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95" r="18020"/>
                    <a:stretch/>
                  </pic:blipFill>
                  <pic:spPr bwMode="auto">
                    <a:xfrm>
                      <a:off x="0" y="0"/>
                      <a:ext cx="1163958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CF95D" w14:textId="04E733FD" w:rsidR="0000603A" w:rsidRDefault="0000603A" w:rsidP="00E156C6">
      <w:pPr>
        <w:pStyle w:val="ListParagraph"/>
        <w:spacing w:line="240" w:lineRule="auto"/>
        <w:ind w:leftChars="0" w:left="960"/>
      </w:pPr>
    </w:p>
    <w:p w14:paraId="34C2242A" w14:textId="16F21C07" w:rsidR="0000603A" w:rsidRDefault="0000603A" w:rsidP="00E156C6">
      <w:pPr>
        <w:pStyle w:val="ListParagraph"/>
        <w:spacing w:line="240" w:lineRule="auto"/>
        <w:ind w:leftChars="0" w:left="960"/>
      </w:pPr>
    </w:p>
    <w:p w14:paraId="6129F7EE" w14:textId="221958ED" w:rsidR="0000603A" w:rsidRDefault="0000603A" w:rsidP="00E156C6">
      <w:pPr>
        <w:pStyle w:val="ListParagraph"/>
        <w:spacing w:line="240" w:lineRule="auto"/>
        <w:ind w:leftChars="0" w:left="960"/>
      </w:pPr>
    </w:p>
    <w:p w14:paraId="4175526A" w14:textId="4CE78FF0" w:rsidR="0000603A" w:rsidRDefault="0000603A" w:rsidP="00E156C6">
      <w:pPr>
        <w:pStyle w:val="ListParagraph"/>
        <w:spacing w:line="240" w:lineRule="auto"/>
        <w:ind w:leftChars="0" w:left="960"/>
      </w:pPr>
    </w:p>
    <w:p w14:paraId="6A89C573" w14:textId="77777777" w:rsidR="0000603A" w:rsidRDefault="0000603A" w:rsidP="00095762">
      <w:pPr>
        <w:spacing w:line="240" w:lineRule="auto"/>
        <w:rPr>
          <w:rFonts w:hint="eastAsia"/>
        </w:rPr>
      </w:pPr>
    </w:p>
    <w:p w14:paraId="310DB276" w14:textId="47906023" w:rsidR="00E156C6" w:rsidRDefault="00E156C6" w:rsidP="00E156C6">
      <w:pPr>
        <w:pStyle w:val="ListParagraph"/>
        <w:numPr>
          <w:ilvl w:val="1"/>
          <w:numId w:val="20"/>
        </w:numPr>
        <w:spacing w:line="240" w:lineRule="auto"/>
        <w:ind w:leftChars="0"/>
      </w:pPr>
      <w:r>
        <w:rPr>
          <w:rFonts w:hint="eastAsia"/>
        </w:rPr>
        <w:lastRenderedPageBreak/>
        <w:t>K</w:t>
      </w:r>
      <w:r>
        <w:t>=3</w:t>
      </w:r>
    </w:p>
    <w:p w14:paraId="08C50A8A" w14:textId="2195D388" w:rsidR="00A541C8" w:rsidRDefault="00A541C8" w:rsidP="00A541C8">
      <w:pPr>
        <w:pStyle w:val="ListParagraph"/>
        <w:spacing w:line="240" w:lineRule="auto"/>
        <w:ind w:leftChars="0" w:left="9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0A11204" wp14:editId="0FA64A60">
            <wp:extent cx="1314492" cy="1259507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pectral_3means_image1_normal cut_kmeans++_0iters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00" r="14023"/>
                    <a:stretch/>
                  </pic:blipFill>
                  <pic:spPr bwMode="auto">
                    <a:xfrm>
                      <a:off x="0" y="0"/>
                      <a:ext cx="1315007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057948" wp14:editId="58EA6F82">
            <wp:extent cx="1307365" cy="1259756"/>
            <wp:effectExtent l="0" t="0" r="127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pectral_3means_image1_normal cut_kmeans++_5iters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6" r="14018"/>
                    <a:stretch/>
                  </pic:blipFill>
                  <pic:spPr bwMode="auto">
                    <a:xfrm>
                      <a:off x="0" y="0"/>
                      <a:ext cx="1307452" cy="125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7F83516" wp14:editId="5C215E5D">
            <wp:extent cx="1231795" cy="1259549"/>
            <wp:effectExtent l="0" t="0" r="63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pectral_3means_image1_normal cut_random_0iters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95" r="16407"/>
                    <a:stretch/>
                  </pic:blipFill>
                  <pic:spPr bwMode="auto">
                    <a:xfrm>
                      <a:off x="0" y="0"/>
                      <a:ext cx="1232236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C0EF713" wp14:editId="43C5681A">
            <wp:extent cx="1216681" cy="1259495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pectral_3means_image1_normal cut_random_10iters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95" r="16804"/>
                    <a:stretch/>
                  </pic:blipFill>
                  <pic:spPr bwMode="auto">
                    <a:xfrm>
                      <a:off x="0" y="0"/>
                      <a:ext cx="1217169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206EE63" wp14:editId="691B5BE3">
            <wp:extent cx="1239352" cy="1259548"/>
            <wp:effectExtent l="0" t="0" r="571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pectral_3means_image1_ratio cut_kmeans++_0iters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95" r="16007"/>
                    <a:stretch/>
                  </pic:blipFill>
                  <pic:spPr bwMode="auto">
                    <a:xfrm>
                      <a:off x="0" y="0"/>
                      <a:ext cx="1239797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04FC7D8" wp14:editId="1EF11CDC">
            <wp:extent cx="1246909" cy="1259548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pectral_3means_image1_ratio cut_kmeans++_8iters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95" r="15607"/>
                    <a:stretch/>
                  </pic:blipFill>
                  <pic:spPr bwMode="auto">
                    <a:xfrm>
                      <a:off x="0" y="0"/>
                      <a:ext cx="1247356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CA23643" wp14:editId="36CB92E5">
            <wp:extent cx="1171339" cy="1259756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pectral_3means_image1_ratio cut_random_0iters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95" r="17218"/>
                    <a:stretch/>
                  </pic:blipFill>
                  <pic:spPr bwMode="auto">
                    <a:xfrm>
                      <a:off x="0" y="0"/>
                      <a:ext cx="1171566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F1AD37B" wp14:editId="5BE83EA2">
            <wp:extent cx="1163782" cy="1259756"/>
            <wp:effectExtent l="0" t="0" r="508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pectral_3means_image1_ratio cut_random_6iters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95" r="17618"/>
                    <a:stretch/>
                  </pic:blipFill>
                  <pic:spPr bwMode="auto">
                    <a:xfrm>
                      <a:off x="0" y="0"/>
                      <a:ext cx="1164007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C5607" w14:textId="4E4521FB" w:rsidR="00E156C6" w:rsidRDefault="00E156C6" w:rsidP="00E156C6">
      <w:pPr>
        <w:pStyle w:val="ListParagraph"/>
        <w:numPr>
          <w:ilvl w:val="1"/>
          <w:numId w:val="20"/>
        </w:numPr>
        <w:spacing w:line="240" w:lineRule="auto"/>
        <w:ind w:leftChars="0"/>
      </w:pPr>
      <w:r>
        <w:rPr>
          <w:rFonts w:hint="eastAsia"/>
        </w:rPr>
        <w:t>K</w:t>
      </w:r>
      <w:r>
        <w:t>=4</w:t>
      </w:r>
    </w:p>
    <w:p w14:paraId="4D35845B" w14:textId="4268AFC2" w:rsidR="00A541C8" w:rsidRDefault="00A541C8" w:rsidP="00A541C8">
      <w:pPr>
        <w:pStyle w:val="ListParagraph"/>
        <w:spacing w:line="240" w:lineRule="auto"/>
        <w:ind w:leftChars="0" w:left="960"/>
      </w:pPr>
      <w:r>
        <w:rPr>
          <w:rFonts w:hint="eastAsia"/>
          <w:noProof/>
        </w:rPr>
        <w:drawing>
          <wp:inline distT="0" distB="0" distL="0" distR="0" wp14:anchorId="2235D72B" wp14:editId="088F6685">
            <wp:extent cx="1314492" cy="1259507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pectral_4means_image1_normal cut_kmeans++_0iters.pn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00" r="14023"/>
                    <a:stretch/>
                  </pic:blipFill>
                  <pic:spPr bwMode="auto">
                    <a:xfrm>
                      <a:off x="0" y="0"/>
                      <a:ext cx="1315007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69D9AEA" wp14:editId="787106A7">
            <wp:extent cx="1306935" cy="1259507"/>
            <wp:effectExtent l="0" t="0" r="127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pectral_4means_image1_normal cut_kmeans++_15iters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00" r="14023"/>
                    <a:stretch/>
                  </pic:blipFill>
                  <pic:spPr bwMode="auto">
                    <a:xfrm>
                      <a:off x="0" y="0"/>
                      <a:ext cx="1307447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9E42BAC" wp14:editId="0EED5FF3">
            <wp:extent cx="1231795" cy="1259549"/>
            <wp:effectExtent l="0" t="0" r="635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pectral_4means_image1_normal cut_random_0iters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95" r="16407"/>
                    <a:stretch/>
                  </pic:blipFill>
                  <pic:spPr bwMode="auto">
                    <a:xfrm>
                      <a:off x="0" y="0"/>
                      <a:ext cx="1232236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A3479EA" wp14:editId="46B5DDA8">
            <wp:extent cx="1216660" cy="1259495"/>
            <wp:effectExtent l="0" t="0" r="254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pectral_4means_image1_normal cut_random_15iters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95" r="16805"/>
                    <a:stretch/>
                  </pic:blipFill>
                  <pic:spPr bwMode="auto">
                    <a:xfrm>
                      <a:off x="0" y="0"/>
                      <a:ext cx="1217148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FE5B1E0" wp14:editId="40D8EB15">
            <wp:extent cx="1314922" cy="1259705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pectral_4means_image1_ratio cut_kmeans++_0iters.pn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95" r="13216"/>
                    <a:stretch/>
                  </pic:blipFill>
                  <pic:spPr bwMode="auto">
                    <a:xfrm>
                      <a:off x="0" y="0"/>
                      <a:ext cx="1315063" cy="125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8EC19E5" wp14:editId="2DAD138E">
            <wp:extent cx="1306830" cy="1259601"/>
            <wp:effectExtent l="0" t="0" r="127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pectral_4means_image1_ratio cut_kmeans++_8iters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95" r="12838"/>
                    <a:stretch/>
                  </pic:blipFill>
                  <pic:spPr bwMode="auto">
                    <a:xfrm>
                      <a:off x="0" y="0"/>
                      <a:ext cx="1307244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5CC18C6A" wp14:editId="57ADABD0">
            <wp:extent cx="1171339" cy="1259757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pectral_4means_image1_ratio cut_random_0iters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95" r="17218"/>
                    <a:stretch/>
                  </pic:blipFill>
                  <pic:spPr bwMode="auto">
                    <a:xfrm>
                      <a:off x="0" y="0"/>
                      <a:ext cx="1171565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41E14D" wp14:editId="0F3A4691">
            <wp:extent cx="1163782" cy="1259809"/>
            <wp:effectExtent l="0" t="0" r="508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pectral_4means_image1_ratio cut_random_20iters.pn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95" r="18020"/>
                    <a:stretch/>
                  </pic:blipFill>
                  <pic:spPr bwMode="auto">
                    <a:xfrm>
                      <a:off x="0" y="0"/>
                      <a:ext cx="1163958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B7D4B" w14:textId="30727B97" w:rsidR="0000603A" w:rsidRDefault="0000603A" w:rsidP="00A541C8">
      <w:pPr>
        <w:pStyle w:val="ListParagraph"/>
        <w:spacing w:line="240" w:lineRule="auto"/>
        <w:ind w:leftChars="0" w:left="960"/>
      </w:pPr>
    </w:p>
    <w:p w14:paraId="32FC256D" w14:textId="0E348AB6" w:rsidR="0000603A" w:rsidRDefault="0000603A" w:rsidP="00A541C8">
      <w:pPr>
        <w:pStyle w:val="ListParagraph"/>
        <w:spacing w:line="240" w:lineRule="auto"/>
        <w:ind w:leftChars="0" w:left="960"/>
      </w:pPr>
    </w:p>
    <w:p w14:paraId="10BA1FDE" w14:textId="4F654085" w:rsidR="0000603A" w:rsidRDefault="0000603A" w:rsidP="00A541C8">
      <w:pPr>
        <w:pStyle w:val="ListParagraph"/>
        <w:spacing w:line="240" w:lineRule="auto"/>
        <w:ind w:leftChars="0" w:left="960"/>
      </w:pPr>
    </w:p>
    <w:p w14:paraId="7A6902FB" w14:textId="29A46121" w:rsidR="0000603A" w:rsidRDefault="0000603A" w:rsidP="00A541C8">
      <w:pPr>
        <w:pStyle w:val="ListParagraph"/>
        <w:spacing w:line="240" w:lineRule="auto"/>
        <w:ind w:leftChars="0" w:left="960"/>
      </w:pPr>
    </w:p>
    <w:p w14:paraId="222EF1E7" w14:textId="7E02E642" w:rsidR="0000603A" w:rsidRDefault="0000603A" w:rsidP="00A541C8">
      <w:pPr>
        <w:pStyle w:val="ListParagraph"/>
        <w:spacing w:line="240" w:lineRule="auto"/>
        <w:ind w:leftChars="0" w:left="960"/>
      </w:pPr>
    </w:p>
    <w:p w14:paraId="50486CC9" w14:textId="058229C6" w:rsidR="0000603A" w:rsidRDefault="0000603A" w:rsidP="00A541C8">
      <w:pPr>
        <w:pStyle w:val="ListParagraph"/>
        <w:spacing w:line="240" w:lineRule="auto"/>
        <w:ind w:leftChars="0" w:left="960"/>
      </w:pPr>
    </w:p>
    <w:p w14:paraId="6D8940BB" w14:textId="77777777" w:rsidR="0000603A" w:rsidRDefault="0000603A" w:rsidP="00A541C8">
      <w:pPr>
        <w:pStyle w:val="ListParagraph"/>
        <w:spacing w:line="240" w:lineRule="auto"/>
        <w:ind w:leftChars="0" w:left="960"/>
        <w:rPr>
          <w:rFonts w:hint="eastAsia"/>
        </w:rPr>
      </w:pPr>
    </w:p>
    <w:p w14:paraId="1F931B4C" w14:textId="4906C271" w:rsidR="00E156C6" w:rsidRDefault="00E156C6" w:rsidP="00E156C6">
      <w:pPr>
        <w:pStyle w:val="ListParagraph"/>
        <w:numPr>
          <w:ilvl w:val="0"/>
          <w:numId w:val="20"/>
        </w:numPr>
        <w:spacing w:line="240" w:lineRule="auto"/>
        <w:ind w:leftChars="0"/>
      </w:pPr>
      <w:r>
        <w:rPr>
          <w:rFonts w:hint="eastAsia"/>
        </w:rPr>
        <w:lastRenderedPageBreak/>
        <w:t>I</w:t>
      </w:r>
      <w:r>
        <w:t>mage 2</w:t>
      </w:r>
    </w:p>
    <w:p w14:paraId="235E3E19" w14:textId="4008F5B0" w:rsidR="00A541C8" w:rsidRDefault="00A541C8" w:rsidP="00A541C8">
      <w:pPr>
        <w:pStyle w:val="ListParagraph"/>
        <w:numPr>
          <w:ilvl w:val="1"/>
          <w:numId w:val="20"/>
        </w:numPr>
        <w:spacing w:line="240" w:lineRule="auto"/>
        <w:ind w:leftChars="0"/>
      </w:pPr>
      <w:r>
        <w:rPr>
          <w:rFonts w:hint="eastAsia"/>
        </w:rPr>
        <w:t>K</w:t>
      </w:r>
      <w:r>
        <w:t>=2</w:t>
      </w:r>
    </w:p>
    <w:p w14:paraId="32C63083" w14:textId="512C2A30" w:rsidR="00A541C8" w:rsidRDefault="00A0456F" w:rsidP="00A541C8">
      <w:pPr>
        <w:pStyle w:val="ListParagraph"/>
        <w:spacing w:line="240" w:lineRule="auto"/>
        <w:ind w:leftChars="0" w:left="9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FC708BD" wp14:editId="5CA65E39">
            <wp:extent cx="1314492" cy="1259507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pectral_2means_image2_normal cut_kmeans++_0iters.pn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00" r="14023"/>
                    <a:stretch/>
                  </pic:blipFill>
                  <pic:spPr bwMode="auto">
                    <a:xfrm>
                      <a:off x="0" y="0"/>
                      <a:ext cx="1315007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03BC474" wp14:editId="6177BC25">
            <wp:extent cx="1314922" cy="1259806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pectral_2means_image2_normal cut_kmeans++_8iters.pn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5" r="14021"/>
                    <a:stretch/>
                  </pic:blipFill>
                  <pic:spPr bwMode="auto">
                    <a:xfrm>
                      <a:off x="0" y="0"/>
                      <a:ext cx="1315124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EFA92FA" wp14:editId="3B8F2B02">
            <wp:extent cx="1216681" cy="1259442"/>
            <wp:effectExtent l="0" t="0" r="254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pectral_2means_image2_normal cut_random_0iters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95" r="16402"/>
                    <a:stretch/>
                  </pic:blipFill>
                  <pic:spPr bwMode="auto">
                    <a:xfrm>
                      <a:off x="0" y="0"/>
                      <a:ext cx="1217220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743810C" wp14:editId="0AD72095">
            <wp:extent cx="1216507" cy="1259702"/>
            <wp:effectExtent l="0" t="0" r="3175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pectral_2means_image2_normal cut_random_8iters.pn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97" r="16423"/>
                    <a:stretch/>
                  </pic:blipFill>
                  <pic:spPr bwMode="auto">
                    <a:xfrm>
                      <a:off x="0" y="0"/>
                      <a:ext cx="1216795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40230E7" wp14:editId="371C5E45">
            <wp:extent cx="1253847" cy="1259354"/>
            <wp:effectExtent l="0" t="0" r="381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pectral_2means_image2_ratio cut_kmeans++_0iters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02" r="15223"/>
                    <a:stretch/>
                  </pic:blipFill>
                  <pic:spPr bwMode="auto">
                    <a:xfrm>
                      <a:off x="0" y="0"/>
                      <a:ext cx="1254491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06CAD1E9" wp14:editId="4A00A651">
            <wp:extent cx="1246909" cy="1259601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pectral_2means_image2_ratio cut_kmeans++_4iters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95" r="16010"/>
                    <a:stretch/>
                  </pic:blipFill>
                  <pic:spPr bwMode="auto">
                    <a:xfrm>
                      <a:off x="0" y="0"/>
                      <a:ext cx="1247304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  <w:noProof/>
        </w:rPr>
        <w:drawing>
          <wp:inline distT="0" distB="0" distL="0" distR="0" wp14:anchorId="7650B53E" wp14:editId="71BA3E07">
            <wp:extent cx="1163782" cy="1259809"/>
            <wp:effectExtent l="0" t="0" r="508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pectral_2means_image2_ratio cut_random_0iters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95" r="18020"/>
                    <a:stretch/>
                  </pic:blipFill>
                  <pic:spPr bwMode="auto">
                    <a:xfrm>
                      <a:off x="0" y="0"/>
                      <a:ext cx="1163958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5A95833" wp14:editId="5748177E">
            <wp:extent cx="1163782" cy="1259809"/>
            <wp:effectExtent l="0" t="0" r="508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pectral_2means_image2_ratio cut_random_9iters.pn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95" r="18020"/>
                    <a:stretch/>
                  </pic:blipFill>
                  <pic:spPr bwMode="auto">
                    <a:xfrm>
                      <a:off x="0" y="0"/>
                      <a:ext cx="1163958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FE1D6" w14:textId="265B5260" w:rsidR="00A541C8" w:rsidRDefault="00A541C8" w:rsidP="00A541C8">
      <w:pPr>
        <w:pStyle w:val="ListParagraph"/>
        <w:numPr>
          <w:ilvl w:val="1"/>
          <w:numId w:val="20"/>
        </w:numPr>
        <w:spacing w:line="240" w:lineRule="auto"/>
        <w:ind w:leftChars="0"/>
      </w:pPr>
      <w:r>
        <w:rPr>
          <w:rFonts w:hint="eastAsia"/>
        </w:rPr>
        <w:t>K</w:t>
      </w:r>
      <w:r>
        <w:t>=3</w:t>
      </w:r>
    </w:p>
    <w:p w14:paraId="1873E5AC" w14:textId="458541CA" w:rsidR="00A0456F" w:rsidRDefault="00A0456F" w:rsidP="00A0456F">
      <w:pPr>
        <w:pStyle w:val="ListParagraph"/>
        <w:spacing w:line="240" w:lineRule="auto"/>
        <w:ind w:leftChars="0" w:left="960"/>
      </w:pPr>
      <w:r>
        <w:rPr>
          <w:rFonts w:hint="eastAsia"/>
          <w:noProof/>
        </w:rPr>
        <w:drawing>
          <wp:inline distT="0" distB="0" distL="0" distR="0" wp14:anchorId="04ED4EB0" wp14:editId="48290E95">
            <wp:extent cx="1322112" cy="1259557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pectral_3means_image2_normal cut_kmeans++_0iters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9" r="13624"/>
                    <a:stretch/>
                  </pic:blipFill>
                  <pic:spPr bwMode="auto">
                    <a:xfrm>
                      <a:off x="0" y="0"/>
                      <a:ext cx="1322577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CCD6D30" wp14:editId="0C8C841A">
            <wp:extent cx="1307365" cy="1259806"/>
            <wp:effectExtent l="0" t="0" r="127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pectral_3means_image2_normal cut_kmeans++_11iters.png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6" r="14420"/>
                    <a:stretch/>
                  </pic:blipFill>
                  <pic:spPr bwMode="auto">
                    <a:xfrm>
                      <a:off x="0" y="0"/>
                      <a:ext cx="1307566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303981F" wp14:editId="63395E27">
            <wp:extent cx="1231334" cy="1259442"/>
            <wp:effectExtent l="0" t="0" r="635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pectral_3means_image2_normal cut_random_0iters.pn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95" r="15627"/>
                    <a:stretch/>
                  </pic:blipFill>
                  <pic:spPr bwMode="auto">
                    <a:xfrm>
                      <a:off x="0" y="0"/>
                      <a:ext cx="1231879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909743F" wp14:editId="1320A9C4">
            <wp:extent cx="1239353" cy="1259548"/>
            <wp:effectExtent l="0" t="0" r="5715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pectral_3means_image2_normal cut_random_17iters.png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95" r="16007"/>
                    <a:stretch/>
                  </pic:blipFill>
                  <pic:spPr bwMode="auto">
                    <a:xfrm>
                      <a:off x="0" y="0"/>
                      <a:ext cx="1239798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B377758" wp14:editId="2554AE76">
            <wp:extent cx="1253490" cy="1259601"/>
            <wp:effectExtent l="0" t="0" r="381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pectral_3means_image2_ratio cut_kmeans++_0iters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95" r="15661"/>
                    <a:stretch/>
                  </pic:blipFill>
                  <pic:spPr bwMode="auto">
                    <a:xfrm>
                      <a:off x="0" y="0"/>
                      <a:ext cx="1253887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5B0AC84" wp14:editId="66430F6A">
            <wp:extent cx="1284290" cy="1259653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pectral_3means_image2_ratio cut_kmeans++_13iters.pn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94" r="14435"/>
                    <a:stretch/>
                  </pic:blipFill>
                  <pic:spPr bwMode="auto">
                    <a:xfrm>
                      <a:off x="0" y="0"/>
                      <a:ext cx="1284644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A4B91FE" wp14:editId="0CB0691E">
            <wp:extent cx="1186453" cy="1259333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pectral_3means_image2_ratio cut_random_0iters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95" r="17196"/>
                    <a:stretch/>
                  </pic:blipFill>
                  <pic:spPr bwMode="auto">
                    <a:xfrm>
                      <a:off x="0" y="0"/>
                      <a:ext cx="1187082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D5440DC" wp14:editId="3751B2FD">
            <wp:extent cx="1186453" cy="1259333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pectral_3means_image2_ratio cut_random_15iters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95" r="17196"/>
                    <a:stretch/>
                  </pic:blipFill>
                  <pic:spPr bwMode="auto">
                    <a:xfrm>
                      <a:off x="0" y="0"/>
                      <a:ext cx="1187082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9C5F7" w14:textId="576C5791" w:rsidR="0000603A" w:rsidRDefault="0000603A" w:rsidP="00A0456F">
      <w:pPr>
        <w:pStyle w:val="ListParagraph"/>
        <w:spacing w:line="240" w:lineRule="auto"/>
        <w:ind w:leftChars="0" w:left="960"/>
      </w:pPr>
    </w:p>
    <w:p w14:paraId="72683069" w14:textId="22162B13" w:rsidR="0000603A" w:rsidRDefault="0000603A" w:rsidP="00A0456F">
      <w:pPr>
        <w:pStyle w:val="ListParagraph"/>
        <w:spacing w:line="240" w:lineRule="auto"/>
        <w:ind w:leftChars="0" w:left="960"/>
      </w:pPr>
    </w:p>
    <w:p w14:paraId="477F465A" w14:textId="78BACB5A" w:rsidR="0000603A" w:rsidRDefault="0000603A" w:rsidP="00A0456F">
      <w:pPr>
        <w:pStyle w:val="ListParagraph"/>
        <w:spacing w:line="240" w:lineRule="auto"/>
        <w:ind w:leftChars="0" w:left="960"/>
      </w:pPr>
    </w:p>
    <w:p w14:paraId="311821AD" w14:textId="05D0A592" w:rsidR="0000603A" w:rsidRDefault="0000603A" w:rsidP="00A0456F">
      <w:pPr>
        <w:pStyle w:val="ListParagraph"/>
        <w:spacing w:line="240" w:lineRule="auto"/>
        <w:ind w:leftChars="0" w:left="960"/>
      </w:pPr>
    </w:p>
    <w:p w14:paraId="306C7C9A" w14:textId="4CF4DA04" w:rsidR="0000603A" w:rsidRDefault="0000603A" w:rsidP="00A0456F">
      <w:pPr>
        <w:pStyle w:val="ListParagraph"/>
        <w:spacing w:line="240" w:lineRule="auto"/>
        <w:ind w:leftChars="0" w:left="960"/>
      </w:pPr>
    </w:p>
    <w:p w14:paraId="685C9C86" w14:textId="77777777" w:rsidR="0000603A" w:rsidRDefault="0000603A" w:rsidP="00A0456F">
      <w:pPr>
        <w:pStyle w:val="ListParagraph"/>
        <w:spacing w:line="240" w:lineRule="auto"/>
        <w:ind w:leftChars="0" w:left="960"/>
        <w:rPr>
          <w:rFonts w:hint="eastAsia"/>
        </w:rPr>
      </w:pPr>
    </w:p>
    <w:p w14:paraId="0479530A" w14:textId="544C5240" w:rsidR="00A541C8" w:rsidRDefault="00A541C8" w:rsidP="00A541C8">
      <w:pPr>
        <w:pStyle w:val="ListParagraph"/>
        <w:numPr>
          <w:ilvl w:val="1"/>
          <w:numId w:val="20"/>
        </w:numPr>
        <w:spacing w:line="240" w:lineRule="auto"/>
        <w:ind w:leftChars="0"/>
      </w:pPr>
      <w:r>
        <w:rPr>
          <w:rFonts w:hint="eastAsia"/>
        </w:rPr>
        <w:lastRenderedPageBreak/>
        <w:t>K</w:t>
      </w:r>
      <w:r>
        <w:t>=4</w:t>
      </w:r>
    </w:p>
    <w:p w14:paraId="0EFC3FE3" w14:textId="4B25B007" w:rsidR="00A0456F" w:rsidRPr="003D2F3B" w:rsidRDefault="00A0456F" w:rsidP="00A0456F">
      <w:pPr>
        <w:pStyle w:val="ListParagraph"/>
        <w:spacing w:line="240" w:lineRule="auto"/>
        <w:ind w:leftChars="0" w:left="9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0BF9113" wp14:editId="647A8071">
            <wp:extent cx="1322112" cy="1259557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pectral_4means_image2_normal cut_kmeans++_0iters.pn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9" r="13624"/>
                    <a:stretch/>
                  </pic:blipFill>
                  <pic:spPr bwMode="auto">
                    <a:xfrm>
                      <a:off x="0" y="0"/>
                      <a:ext cx="1322577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FEC12C0" wp14:editId="41F8DB58">
            <wp:extent cx="1314922" cy="1259756"/>
            <wp:effectExtent l="0" t="0" r="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pectral_4means_image2_normal cut_kmeans++_7iters.pn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6" r="13618"/>
                    <a:stretch/>
                  </pic:blipFill>
                  <pic:spPr bwMode="auto">
                    <a:xfrm>
                      <a:off x="0" y="0"/>
                      <a:ext cx="1315177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000CF1" wp14:editId="349BC982">
            <wp:extent cx="1224238" cy="1259496"/>
            <wp:effectExtent l="0" t="0" r="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pectral_4means_image2_normal cut_random_0iters.pn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95" r="16404"/>
                    <a:stretch/>
                  </pic:blipFill>
                  <pic:spPr bwMode="auto">
                    <a:xfrm>
                      <a:off x="0" y="0"/>
                      <a:ext cx="1224728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F6E42AD" wp14:editId="2CB2F5E0">
            <wp:extent cx="1224238" cy="125949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pectral_4means_image2_normal cut_random_15iters.png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95" r="16404"/>
                    <a:stretch/>
                  </pic:blipFill>
                  <pic:spPr bwMode="auto">
                    <a:xfrm>
                      <a:off x="0" y="0"/>
                      <a:ext cx="1224729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722DD41" wp14:editId="662B8BC3">
            <wp:extent cx="1246862" cy="1259802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pectral_4means_image2_ratio cut_kmeans++_0iters.pn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96" r="15623"/>
                    <a:stretch/>
                  </pic:blipFill>
                  <pic:spPr bwMode="auto">
                    <a:xfrm>
                      <a:off x="0" y="0"/>
                      <a:ext cx="1247057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2E91B24F" wp14:editId="5AEC8E42">
            <wp:extent cx="1246909" cy="1259548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pectral_4means_image2_ratio cut_kmeans++_11iters.pn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95" r="15607"/>
                    <a:stretch/>
                  </pic:blipFill>
                  <pic:spPr bwMode="auto">
                    <a:xfrm>
                      <a:off x="0" y="0"/>
                      <a:ext cx="1247356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  <w:noProof/>
        </w:rPr>
        <w:drawing>
          <wp:inline distT="0" distB="0" distL="0" distR="0" wp14:anchorId="44322016" wp14:editId="2D76831D">
            <wp:extent cx="1178896" cy="1259809"/>
            <wp:effectExtent l="0" t="0" r="254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pectral_4means_image2_ratio cut_random_0iters.pn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95" r="17221"/>
                    <a:stretch/>
                  </pic:blipFill>
                  <pic:spPr bwMode="auto">
                    <a:xfrm>
                      <a:off x="0" y="0"/>
                      <a:ext cx="1179075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FD8913" wp14:editId="7A02E0F4">
            <wp:extent cx="1178896" cy="1259809"/>
            <wp:effectExtent l="0" t="0" r="254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pectral_4means_image2_ratio cut_random_24iters.pn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95" r="17221"/>
                    <a:stretch/>
                  </pic:blipFill>
                  <pic:spPr bwMode="auto">
                    <a:xfrm>
                      <a:off x="0" y="0"/>
                      <a:ext cx="1179075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0456F" w:rsidRPr="003D2F3B">
      <w:footerReference w:type="default" r:id="rId91"/>
      <w:pgSz w:w="12240" w:h="15840"/>
      <w:pgMar w:top="1267" w:right="1339" w:bottom="1339" w:left="133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66438D" w14:textId="77777777" w:rsidR="0047622E" w:rsidRDefault="0047622E">
      <w:pPr>
        <w:spacing w:after="0" w:line="240" w:lineRule="auto"/>
      </w:pPr>
      <w:r>
        <w:separator/>
      </w:r>
    </w:p>
    <w:p w14:paraId="3C3A5270" w14:textId="77777777" w:rsidR="0047622E" w:rsidRDefault="0047622E"/>
    <w:p w14:paraId="247960D7" w14:textId="77777777" w:rsidR="0047622E" w:rsidRDefault="0047622E"/>
  </w:endnote>
  <w:endnote w:type="continuationSeparator" w:id="0">
    <w:p w14:paraId="071AE6EE" w14:textId="77777777" w:rsidR="0047622E" w:rsidRDefault="0047622E">
      <w:pPr>
        <w:spacing w:after="0" w:line="240" w:lineRule="auto"/>
      </w:pPr>
      <w:r>
        <w:continuationSeparator/>
      </w:r>
    </w:p>
    <w:p w14:paraId="2E19F29B" w14:textId="77777777" w:rsidR="0047622E" w:rsidRDefault="0047622E"/>
    <w:p w14:paraId="347CFC5A" w14:textId="77777777" w:rsidR="0047622E" w:rsidRDefault="0047622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ngLiU">
    <w:altName w:val="細明體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5D97E79" w14:textId="77777777" w:rsidR="00423742" w:rsidRDefault="00423742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F82CBB" w14:textId="77777777" w:rsidR="0047622E" w:rsidRDefault="0047622E">
      <w:pPr>
        <w:spacing w:after="0" w:line="240" w:lineRule="auto"/>
      </w:pPr>
      <w:r>
        <w:separator/>
      </w:r>
    </w:p>
    <w:p w14:paraId="22D8CE96" w14:textId="77777777" w:rsidR="0047622E" w:rsidRDefault="0047622E"/>
    <w:p w14:paraId="727A235C" w14:textId="77777777" w:rsidR="0047622E" w:rsidRDefault="0047622E"/>
  </w:footnote>
  <w:footnote w:type="continuationSeparator" w:id="0">
    <w:p w14:paraId="17D712DC" w14:textId="77777777" w:rsidR="0047622E" w:rsidRDefault="0047622E">
      <w:pPr>
        <w:spacing w:after="0" w:line="240" w:lineRule="auto"/>
      </w:pPr>
      <w:r>
        <w:continuationSeparator/>
      </w:r>
    </w:p>
    <w:p w14:paraId="30FB3446" w14:textId="77777777" w:rsidR="0047622E" w:rsidRDefault="0047622E"/>
    <w:p w14:paraId="30113DAB" w14:textId="77777777" w:rsidR="0047622E" w:rsidRDefault="0047622E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002936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270B2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996E9A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1B41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2E4B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3B4E40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6683E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A62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BD1421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2957834"/>
    <w:multiLevelType w:val="hybridMultilevel"/>
    <w:tmpl w:val="64709B02"/>
    <w:lvl w:ilvl="0" w:tplc="D0CE1B3C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496F6F"/>
    <w:multiLevelType w:val="hybridMultilevel"/>
    <w:tmpl w:val="134214F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316238BD"/>
    <w:multiLevelType w:val="hybridMultilevel"/>
    <w:tmpl w:val="B20E545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44AE1023"/>
    <w:multiLevelType w:val="hybridMultilevel"/>
    <w:tmpl w:val="6568AC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46C82C9A"/>
    <w:multiLevelType w:val="hybridMultilevel"/>
    <w:tmpl w:val="63F07864"/>
    <w:lvl w:ilvl="0" w:tplc="A552E8B8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BC0320"/>
    <w:multiLevelType w:val="hybridMultilevel"/>
    <w:tmpl w:val="DC3C7298"/>
    <w:lvl w:ilvl="0" w:tplc="B92C4AE4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083510"/>
    <w:multiLevelType w:val="hybridMultilevel"/>
    <w:tmpl w:val="BE6E19F6"/>
    <w:lvl w:ilvl="0" w:tplc="A50A105A">
      <w:start w:val="1"/>
      <w:numFmt w:val="bullet"/>
      <w:pStyle w:val="List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226C1F"/>
    <w:multiLevelType w:val="hybridMultilevel"/>
    <w:tmpl w:val="49ACD974"/>
    <w:lvl w:ilvl="0" w:tplc="2A7A1916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901CF9"/>
    <w:multiLevelType w:val="hybridMultilevel"/>
    <w:tmpl w:val="2F4A75D8"/>
    <w:lvl w:ilvl="0" w:tplc="62A25D7A">
      <w:start w:val="1"/>
      <w:numFmt w:val="decimal"/>
      <w:pStyle w:val="ListNumb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E4D4620"/>
    <w:multiLevelType w:val="hybridMultilevel"/>
    <w:tmpl w:val="198EA28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7A0733C1"/>
    <w:multiLevelType w:val="hybridMultilevel"/>
    <w:tmpl w:val="32CE5B6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7C6030E1"/>
    <w:multiLevelType w:val="hybridMultilevel"/>
    <w:tmpl w:val="32CE5B6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9"/>
  </w:num>
  <w:num w:numId="2">
    <w:abstractNumId w:val="14"/>
  </w:num>
  <w:num w:numId="3">
    <w:abstractNumId w:val="17"/>
  </w:num>
  <w:num w:numId="4">
    <w:abstractNumId w:val="15"/>
  </w:num>
  <w:num w:numId="5">
    <w:abstractNumId w:val="10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6"/>
  </w:num>
  <w:num w:numId="16">
    <w:abstractNumId w:val="18"/>
  </w:num>
  <w:num w:numId="17">
    <w:abstractNumId w:val="21"/>
  </w:num>
  <w:num w:numId="18">
    <w:abstractNumId w:val="20"/>
  </w:num>
  <w:num w:numId="19">
    <w:abstractNumId w:val="13"/>
  </w:num>
  <w:num w:numId="20">
    <w:abstractNumId w:val="11"/>
  </w:num>
  <w:num w:numId="21">
    <w:abstractNumId w:val="12"/>
  </w:num>
  <w:num w:numId="2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8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136"/>
    <w:rsid w:val="00004FFB"/>
    <w:rsid w:val="0000603A"/>
    <w:rsid w:val="00015F82"/>
    <w:rsid w:val="000270A5"/>
    <w:rsid w:val="000916C0"/>
    <w:rsid w:val="00092AF6"/>
    <w:rsid w:val="00095762"/>
    <w:rsid w:val="000D584F"/>
    <w:rsid w:val="001D2C2D"/>
    <w:rsid w:val="001F06E7"/>
    <w:rsid w:val="00231593"/>
    <w:rsid w:val="00265C2A"/>
    <w:rsid w:val="0033794D"/>
    <w:rsid w:val="00372C93"/>
    <w:rsid w:val="003D2F3B"/>
    <w:rsid w:val="00423742"/>
    <w:rsid w:val="0047622E"/>
    <w:rsid w:val="00490C07"/>
    <w:rsid w:val="00492E82"/>
    <w:rsid w:val="004A6136"/>
    <w:rsid w:val="004B116E"/>
    <w:rsid w:val="004B1BDC"/>
    <w:rsid w:val="004F30E9"/>
    <w:rsid w:val="00535490"/>
    <w:rsid w:val="00627509"/>
    <w:rsid w:val="0064524A"/>
    <w:rsid w:val="00653F98"/>
    <w:rsid w:val="00672BF2"/>
    <w:rsid w:val="006F2A52"/>
    <w:rsid w:val="00754E04"/>
    <w:rsid w:val="007738E2"/>
    <w:rsid w:val="007C0DBE"/>
    <w:rsid w:val="007F1546"/>
    <w:rsid w:val="008E3698"/>
    <w:rsid w:val="0090251E"/>
    <w:rsid w:val="00936A56"/>
    <w:rsid w:val="009746CD"/>
    <w:rsid w:val="009867D0"/>
    <w:rsid w:val="00A0456F"/>
    <w:rsid w:val="00A17DF8"/>
    <w:rsid w:val="00A541C8"/>
    <w:rsid w:val="00AF0E01"/>
    <w:rsid w:val="00B319C2"/>
    <w:rsid w:val="00C60F74"/>
    <w:rsid w:val="00CC7707"/>
    <w:rsid w:val="00D1325E"/>
    <w:rsid w:val="00D35E45"/>
    <w:rsid w:val="00E156C6"/>
    <w:rsid w:val="00E4528D"/>
    <w:rsid w:val="00E71AF0"/>
    <w:rsid w:val="00EB6DCE"/>
    <w:rsid w:val="00F018A8"/>
    <w:rsid w:val="00F068DC"/>
    <w:rsid w:val="00F06D8A"/>
    <w:rsid w:val="00F22E11"/>
    <w:rsid w:val="00F81A41"/>
    <w:rsid w:val="00F877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66144F"/>
  <w15:chartTrackingRefBased/>
  <w15:docId w15:val="{795A5899-313D-FD49-B919-BD0ED18226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line="240" w:lineRule="auto"/>
      <w:contextualSpacing/>
      <w:outlineLvl w:val="0"/>
    </w:pPr>
    <w:rPr>
      <w:rFonts w:asciiTheme="majorHAnsi" w:eastAsiaTheme="majorEastAsia" w:hAnsiTheme="majorHAnsi" w:cstheme="majorBidi"/>
      <w:sz w:val="4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0" w:line="240" w:lineRule="auto"/>
      <w:outlineLvl w:val="1"/>
    </w:pPr>
    <w:rPr>
      <w:rFonts w:asciiTheme="majorHAnsi" w:eastAsiaTheme="majorEastAsia" w:hAnsiTheme="majorHAnsi" w:cstheme="majorBidi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0" w:line="240" w:lineRule="auto"/>
      <w:outlineLvl w:val="2"/>
    </w:pPr>
    <w:rPr>
      <w:rFonts w:asciiTheme="majorHAnsi" w:eastAsiaTheme="majorEastAsia" w:hAnsiTheme="majorHAnsi" w:cstheme="majorBidi"/>
      <w:sz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0" w:line="240" w:lineRule="auto"/>
      <w:outlineLvl w:val="3"/>
    </w:pPr>
    <w:rPr>
      <w:rFonts w:asciiTheme="majorHAnsi" w:eastAsiaTheme="majorEastAsia" w:hAnsiTheme="majorHAnsi" w:cstheme="majorBidi"/>
      <w:i/>
      <w:iCs/>
      <w:sz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0" w:line="240" w:lineRule="auto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00" w:line="240" w:lineRule="auto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0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after="300" w:line="240" w:lineRule="auto"/>
      <w:contextualSpacing/>
    </w:pPr>
    <w:rPr>
      <w:sz w:val="32"/>
    </w:rPr>
  </w:style>
  <w:style w:type="character" w:customStyle="1" w:styleId="SubtitleChar">
    <w:name w:val="Subtitle Char"/>
    <w:basedOn w:val="DefaultParagraphFont"/>
    <w:link w:val="Subtitle"/>
    <w:uiPriority w:val="2"/>
    <w:rPr>
      <w:rFonts w:eastAsiaTheme="minorEastAsia"/>
      <w:sz w:val="32"/>
    </w:rPr>
  </w:style>
  <w:style w:type="paragraph" w:styleId="Title">
    <w:name w:val="Title"/>
    <w:basedOn w:val="Normal"/>
    <w:link w:val="TitleChar"/>
    <w:uiPriority w:val="1"/>
    <w:qFormat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sz w:val="42"/>
      <w:szCs w:val="32"/>
    </w:rPr>
  </w:style>
  <w:style w:type="paragraph" w:styleId="ListNumber">
    <w:name w:val="List Number"/>
    <w:basedOn w:val="Normal"/>
    <w:uiPriority w:val="13"/>
    <w:qFormat/>
    <w:pPr>
      <w:numPr>
        <w:numId w:val="16"/>
      </w:numPr>
    </w:p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  <w:ind w:left="490" w:right="490"/>
      <w:contextualSpacing/>
    </w:pPr>
    <w:rPr>
      <w:i/>
      <w:iCs/>
      <w:sz w:val="30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40"/>
      <w:ind w:left="490" w:right="49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ListBullet">
    <w:name w:val="List Bullet"/>
    <w:basedOn w:val="Normal"/>
    <w:uiPriority w:val="12"/>
    <w:qFormat/>
    <w:pPr>
      <w:numPr>
        <w:numId w:val="15"/>
      </w:numPr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uthor">
    <w:name w:val="Author"/>
    <w:basedOn w:val="Normal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000000" w:themeColor="text1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/>
      <w:iCs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000000" w:themeColor="tex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sz w:val="20"/>
      <w:szCs w:val="18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TableNormal"/>
    <w:uiPriority w:val="99"/>
    <w:pPr>
      <w:spacing w:after="0" w:line="240" w:lineRule="auto"/>
      <w:ind w:left="374"/>
    </w:pPr>
    <w:tblPr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sz w:val="3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sz w:val="36"/>
      <w:szCs w:val="26"/>
    </w:rPr>
  </w:style>
  <w:style w:type="paragraph" w:styleId="Header">
    <w:name w:val="header"/>
    <w:basedOn w:val="Normal"/>
    <w:link w:val="HeaderChar"/>
    <w:uiPriority w:val="99"/>
    <w:qFormat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sz w:val="30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3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068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MingLiU" w:eastAsia="MingLiU" w:hAnsi="MingLiU" w:cs="MingLiU"/>
      <w:color w:val="auto"/>
      <w:lang w:eastAsia="zh-T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068DC"/>
    <w:rPr>
      <w:rFonts w:ascii="MingLiU" w:eastAsia="MingLiU" w:hAnsi="MingLiU" w:cs="MingLiU"/>
      <w:color w:val="auto"/>
      <w:lang w:eastAsia="zh-TW"/>
    </w:rPr>
  </w:style>
  <w:style w:type="paragraph" w:styleId="ListParagraph">
    <w:name w:val="List Paragraph"/>
    <w:basedOn w:val="Normal"/>
    <w:uiPriority w:val="34"/>
    <w:unhideWhenUsed/>
    <w:qFormat/>
    <w:rsid w:val="001D2C2D"/>
    <w:pPr>
      <w:ind w:leftChars="200" w:left="48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C0DBE"/>
    <w:pPr>
      <w:spacing w:after="0" w:line="240" w:lineRule="auto"/>
    </w:pPr>
    <w:rPr>
      <w:rFonts w:ascii="PMingLiU" w:eastAsia="PMingLiU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0DBE"/>
    <w:rPr>
      <w:rFonts w:ascii="PMingLiU" w:eastAsia="PMingLiU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21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5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2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3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7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6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tiff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tiff"/><Relationship Id="rId32" Type="http://schemas.openxmlformats.org/officeDocument/2006/relationships/image" Target="media/image25.png"/><Relationship Id="rId37" Type="http://schemas.openxmlformats.org/officeDocument/2006/relationships/image" Target="media/image30.tiff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tif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tif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tiff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tiff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hank/Library/Containers/com.microsoft.Word/Data/Library/Application%20Support/Microsoft/Office/16.0/DTS/en-US%7bED66E0D6-3733-124B-A6E3-B5FF4931D504%7d/%7b4D3A3330-2B2A-0A41-BA9D-08DB8CDBC770%7dtf10002081.dotx" TargetMode="External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5B2307D-D5E3-9049-B372-DA0023B8A9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{4D3A3330-2B2A-0A41-BA9D-08DB8CDBC770}tf10002081.dotx</Template>
  <TotalTime>0</TotalTime>
  <Pages>10</Pages>
  <Words>569</Words>
  <Characters>3245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cp:lastPrinted>2019-12-29T15:45:00Z</cp:lastPrinted>
  <dcterms:created xsi:type="dcterms:W3CDTF">2019-12-29T15:45:00Z</dcterms:created>
  <dcterms:modified xsi:type="dcterms:W3CDTF">2019-12-29T15:48:00Z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TF10002040</vt:lpwstr>
  </property>
</Properties>
</file>